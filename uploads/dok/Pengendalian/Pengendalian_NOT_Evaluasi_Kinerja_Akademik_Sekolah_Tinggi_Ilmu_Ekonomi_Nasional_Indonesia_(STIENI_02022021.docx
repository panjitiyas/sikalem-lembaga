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CC0B9" w14:textId="4FA695D8" w:rsidR="00157A57" w:rsidRDefault="00157A57" w:rsidP="00E01AAE">
      <w:pPr>
        <w:spacing w:after="0" w:line="276" w:lineRule="auto"/>
        <w:jc w:val="center"/>
        <w:rPr>
          <w:rFonts w:ascii="Times New Roman" w:hAnsi="Times New Roman" w:cs="Times New Roman"/>
          <w:b/>
          <w:sz w:val="24"/>
        </w:rPr>
      </w:pPr>
      <w:r w:rsidRPr="00881680">
        <w:rPr>
          <w:b/>
          <w:bCs/>
          <w:noProof/>
          <w:lang w:val="en-US"/>
        </w:rPr>
        <w:drawing>
          <wp:inline distT="0" distB="0" distL="0" distR="0" wp14:anchorId="44CF697E" wp14:editId="640EE16F">
            <wp:extent cx="1390015" cy="13963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015" cy="1396365"/>
                    </a:xfrm>
                    <a:prstGeom prst="rect">
                      <a:avLst/>
                    </a:prstGeom>
                    <a:noFill/>
                  </pic:spPr>
                </pic:pic>
              </a:graphicData>
            </a:graphic>
          </wp:inline>
        </w:drawing>
      </w:r>
    </w:p>
    <w:p w14:paraId="578A1E0B" w14:textId="77777777" w:rsidR="00157A57" w:rsidRDefault="006E2744" w:rsidP="00E01AAE">
      <w:pPr>
        <w:spacing w:after="0" w:line="276" w:lineRule="auto"/>
        <w:jc w:val="center"/>
        <w:rPr>
          <w:rFonts w:ascii="Times New Roman" w:hAnsi="Times New Roman" w:cs="Times New Roman"/>
          <w:b/>
          <w:sz w:val="24"/>
        </w:rPr>
      </w:pPr>
      <w:r w:rsidRPr="00BE5CAD">
        <w:rPr>
          <w:rFonts w:ascii="Times New Roman" w:hAnsi="Times New Roman" w:cs="Times New Roman"/>
          <w:b/>
          <w:sz w:val="24"/>
        </w:rPr>
        <w:t>BERITA ACARA</w:t>
      </w:r>
    </w:p>
    <w:p w14:paraId="71DFDC8B" w14:textId="5CED52FC" w:rsidR="001F6374" w:rsidRPr="00157A57" w:rsidRDefault="00CB4FB3" w:rsidP="00E01AAE">
      <w:pPr>
        <w:spacing w:after="0" w:line="276" w:lineRule="auto"/>
        <w:jc w:val="center"/>
        <w:rPr>
          <w:rFonts w:ascii="Times New Roman" w:hAnsi="Times New Roman" w:cs="Times New Roman"/>
          <w:b/>
          <w:sz w:val="24"/>
          <w:lang w:val="en-US"/>
        </w:rPr>
      </w:pPr>
      <w:r w:rsidRPr="00BE5CAD">
        <w:rPr>
          <w:rFonts w:ascii="Times New Roman" w:hAnsi="Times New Roman" w:cs="Times New Roman"/>
          <w:b/>
          <w:i/>
          <w:sz w:val="24"/>
        </w:rPr>
        <w:t>MONITORING</w:t>
      </w:r>
      <w:r w:rsidRPr="00BE5CAD">
        <w:rPr>
          <w:rFonts w:ascii="Times New Roman" w:hAnsi="Times New Roman" w:cs="Times New Roman"/>
          <w:b/>
          <w:sz w:val="24"/>
        </w:rPr>
        <w:t xml:space="preserve"> DAN EVALUASI</w:t>
      </w:r>
      <w:r w:rsidR="00157A57">
        <w:rPr>
          <w:rFonts w:ascii="Times New Roman" w:hAnsi="Times New Roman" w:cs="Times New Roman"/>
          <w:b/>
          <w:sz w:val="24"/>
          <w:lang w:val="en-US"/>
        </w:rPr>
        <w:t xml:space="preserve"> </w:t>
      </w:r>
      <w:r w:rsidR="00157A57" w:rsidRPr="00157A57">
        <w:rPr>
          <w:rFonts w:ascii="Times New Roman" w:hAnsi="Times New Roman" w:cs="Times New Roman"/>
          <w:b/>
          <w:sz w:val="24"/>
          <w:lang w:val="en-US"/>
        </w:rPr>
        <w:t>KINERJA AKADEMIK</w:t>
      </w:r>
    </w:p>
    <w:p w14:paraId="4001BA31" w14:textId="5C278540" w:rsidR="004514A4" w:rsidRPr="00BE5CAD" w:rsidRDefault="00C25095" w:rsidP="00E01AAE">
      <w:pPr>
        <w:spacing w:after="0" w:line="276" w:lineRule="auto"/>
        <w:jc w:val="center"/>
        <w:rPr>
          <w:rFonts w:ascii="Times New Roman" w:hAnsi="Times New Roman" w:cs="Times New Roman"/>
          <w:b/>
          <w:sz w:val="24"/>
          <w:lang w:val="en-US"/>
        </w:rPr>
      </w:pPr>
      <w:r>
        <w:rPr>
          <w:rFonts w:ascii="Times New Roman" w:hAnsi="Times New Roman" w:cs="Times New Roman"/>
          <w:b/>
          <w:sz w:val="24"/>
          <w:lang w:val="en-US"/>
        </w:rPr>
        <w:t>SEKOLAH TINGGI ILMU EKONOMI NASIONAL INDONESIA</w:t>
      </w:r>
    </w:p>
    <w:p w14:paraId="4CA0D5A4" w14:textId="77777777" w:rsidR="00CB4FB3" w:rsidRPr="00BE5CAD" w:rsidRDefault="00CB4FB3" w:rsidP="00E01AAE">
      <w:pPr>
        <w:spacing w:after="0" w:line="276" w:lineRule="auto"/>
        <w:jc w:val="center"/>
        <w:rPr>
          <w:rFonts w:ascii="Times New Roman" w:hAnsi="Times New Roman" w:cs="Times New Roman"/>
          <w:b/>
          <w:sz w:val="24"/>
        </w:rPr>
      </w:pPr>
    </w:p>
    <w:p w14:paraId="5130D0BD" w14:textId="77777777" w:rsidR="00CB4FB3" w:rsidRPr="00BE5CAD" w:rsidRDefault="00CB4FB3" w:rsidP="00E01AAE">
      <w:pPr>
        <w:spacing w:after="0" w:line="276" w:lineRule="auto"/>
        <w:jc w:val="center"/>
        <w:rPr>
          <w:rFonts w:ascii="Times New Roman" w:hAnsi="Times New Roman" w:cs="Times New Roman"/>
          <w:b/>
          <w:sz w:val="24"/>
        </w:rPr>
      </w:pPr>
    </w:p>
    <w:p w14:paraId="10E77080" w14:textId="04222A0A" w:rsidR="00CB4FB3" w:rsidRPr="00BE5CAD" w:rsidRDefault="007D7003" w:rsidP="00E01AAE">
      <w:pPr>
        <w:spacing w:after="0" w:line="276" w:lineRule="auto"/>
        <w:jc w:val="both"/>
        <w:rPr>
          <w:rFonts w:ascii="Times New Roman" w:hAnsi="Times New Roman" w:cs="Times New Roman"/>
          <w:sz w:val="24"/>
        </w:rPr>
      </w:pPr>
      <w:r>
        <w:rPr>
          <w:rFonts w:ascii="Times New Roman" w:hAnsi="Times New Roman" w:cs="Times New Roman"/>
          <w:sz w:val="24"/>
          <w:lang w:val="en-US"/>
        </w:rPr>
        <w:t xml:space="preserve">Berdasarkan </w:t>
      </w:r>
      <w:r w:rsidRPr="00BE5CAD">
        <w:rPr>
          <w:rFonts w:ascii="Times New Roman" w:hAnsi="Times New Roman" w:cs="Times New Roman"/>
          <w:sz w:val="24"/>
        </w:rPr>
        <w:t xml:space="preserve">Surat Tugas </w:t>
      </w:r>
      <w:r>
        <w:rPr>
          <w:rFonts w:ascii="Times New Roman" w:hAnsi="Times New Roman" w:cs="Times New Roman"/>
          <w:sz w:val="24"/>
          <w:lang w:val="en-US"/>
        </w:rPr>
        <w:t>Direktur Kelembagaan, Ditjen Pendidikan Tinggi Nomor 0348/E3/TU/2021 tanggal 1 Februari 2021 dan Kepala</w:t>
      </w:r>
      <w:r w:rsidRPr="00BE5CAD">
        <w:rPr>
          <w:rFonts w:ascii="Times New Roman" w:hAnsi="Times New Roman" w:cs="Times New Roman"/>
          <w:sz w:val="24"/>
          <w:lang w:val="en-US"/>
        </w:rPr>
        <w:t xml:space="preserve"> LLDIKTI</w:t>
      </w:r>
      <w:r w:rsidRPr="00BE5CAD">
        <w:rPr>
          <w:rFonts w:ascii="Times New Roman" w:hAnsi="Times New Roman" w:cs="Times New Roman"/>
          <w:sz w:val="24"/>
        </w:rPr>
        <w:t xml:space="preserve"> Wilayah III Nomor </w:t>
      </w:r>
      <w:r w:rsidRPr="005544F9">
        <w:rPr>
          <w:rFonts w:ascii="Times New Roman" w:hAnsi="Times New Roman" w:cs="Times New Roman"/>
          <w:sz w:val="24"/>
          <w:lang w:val="en-US"/>
        </w:rPr>
        <w:t>431/LL3/KU/2021 tanggal 1 Februari 2021</w:t>
      </w:r>
      <w:r>
        <w:rPr>
          <w:rFonts w:ascii="Times New Roman" w:hAnsi="Times New Roman" w:cs="Times New Roman"/>
          <w:sz w:val="24"/>
          <w:lang w:val="en-US"/>
        </w:rPr>
        <w:t xml:space="preserve">, </w:t>
      </w:r>
      <w:r w:rsidRPr="00BE5CAD">
        <w:rPr>
          <w:rFonts w:ascii="Times New Roman" w:hAnsi="Times New Roman" w:cs="Times New Roman"/>
          <w:sz w:val="24"/>
        </w:rPr>
        <w:t xml:space="preserve">pada </w:t>
      </w:r>
      <w:r w:rsidR="00CB4FB3" w:rsidRPr="00BE5CAD">
        <w:rPr>
          <w:rFonts w:ascii="Times New Roman" w:hAnsi="Times New Roman" w:cs="Times New Roman"/>
          <w:sz w:val="24"/>
        </w:rPr>
        <w:t xml:space="preserve">hari </w:t>
      </w:r>
      <w:r w:rsidR="00C25095">
        <w:rPr>
          <w:rFonts w:ascii="Times New Roman" w:hAnsi="Times New Roman" w:cs="Times New Roman"/>
          <w:sz w:val="24"/>
          <w:lang w:val="en-US"/>
        </w:rPr>
        <w:t>Selasa-Rabu</w:t>
      </w:r>
      <w:r w:rsidR="00262E9D" w:rsidRPr="00BE5CAD">
        <w:rPr>
          <w:rFonts w:ascii="Times New Roman" w:hAnsi="Times New Roman" w:cs="Times New Roman"/>
          <w:sz w:val="24"/>
        </w:rPr>
        <w:t xml:space="preserve"> </w:t>
      </w:r>
      <w:r w:rsidR="00CB4FB3" w:rsidRPr="00BE5CAD">
        <w:rPr>
          <w:rFonts w:ascii="Times New Roman" w:hAnsi="Times New Roman" w:cs="Times New Roman"/>
          <w:sz w:val="24"/>
        </w:rPr>
        <w:t xml:space="preserve">tanggal </w:t>
      </w:r>
      <w:r w:rsidR="00C25095">
        <w:rPr>
          <w:rFonts w:ascii="Times New Roman" w:hAnsi="Times New Roman" w:cs="Times New Roman"/>
          <w:sz w:val="24"/>
          <w:lang w:val="en-US"/>
        </w:rPr>
        <w:t>2-3 Februari 2021</w:t>
      </w:r>
      <w:r w:rsidR="00156804">
        <w:rPr>
          <w:rFonts w:ascii="Times New Roman" w:hAnsi="Times New Roman" w:cs="Times New Roman"/>
          <w:sz w:val="24"/>
        </w:rPr>
        <w:t xml:space="preserve"> bertempat di </w:t>
      </w:r>
      <w:r w:rsidR="00C25095">
        <w:rPr>
          <w:rFonts w:ascii="Times New Roman" w:hAnsi="Times New Roman" w:cs="Times New Roman"/>
          <w:sz w:val="24"/>
          <w:lang w:val="en-US"/>
        </w:rPr>
        <w:t xml:space="preserve">Sekolah Tinggi Ilmu Ekonomi Nasional Indonesia </w:t>
      </w:r>
      <w:r w:rsidR="00F82F48">
        <w:rPr>
          <w:rFonts w:ascii="Times New Roman" w:hAnsi="Times New Roman" w:cs="Times New Roman"/>
          <w:sz w:val="24"/>
          <w:lang w:val="en-US"/>
        </w:rPr>
        <w:t xml:space="preserve">(STIENI) </w:t>
      </w:r>
      <w:r w:rsidR="00C25095">
        <w:rPr>
          <w:rFonts w:ascii="Times New Roman" w:hAnsi="Times New Roman" w:cs="Times New Roman"/>
          <w:sz w:val="24"/>
          <w:lang w:val="en-US"/>
        </w:rPr>
        <w:t xml:space="preserve">di </w:t>
      </w:r>
      <w:r w:rsidR="005544F9" w:rsidRPr="005544F9">
        <w:rPr>
          <w:rFonts w:ascii="Times New Roman" w:hAnsi="Times New Roman" w:cs="Times New Roman"/>
          <w:sz w:val="24"/>
          <w:lang w:val="en-US"/>
        </w:rPr>
        <w:t>Jl. Matraman Raya No.</w:t>
      </w:r>
      <w:r w:rsidR="005544F9">
        <w:rPr>
          <w:rFonts w:ascii="Times New Roman" w:hAnsi="Times New Roman" w:cs="Times New Roman"/>
          <w:sz w:val="24"/>
          <w:lang w:val="en-US"/>
        </w:rPr>
        <w:t xml:space="preserve"> </w:t>
      </w:r>
      <w:r w:rsidR="005544F9" w:rsidRPr="005544F9">
        <w:rPr>
          <w:rFonts w:ascii="Times New Roman" w:hAnsi="Times New Roman" w:cs="Times New Roman"/>
          <w:sz w:val="24"/>
          <w:lang w:val="en-US"/>
        </w:rPr>
        <w:t xml:space="preserve">3-5-7, RT.1/RW.1, Matraman, </w:t>
      </w:r>
      <w:r w:rsidR="00156804">
        <w:rPr>
          <w:rFonts w:ascii="Times New Roman" w:hAnsi="Times New Roman" w:cs="Times New Roman"/>
          <w:sz w:val="24"/>
          <w:lang w:val="en-US"/>
        </w:rPr>
        <w:t>Jakarta Timur</w:t>
      </w:r>
      <w:r w:rsidR="00CB4FB3" w:rsidRPr="00BE5CAD">
        <w:rPr>
          <w:rFonts w:ascii="Times New Roman" w:hAnsi="Times New Roman" w:cs="Times New Roman"/>
          <w:sz w:val="24"/>
        </w:rPr>
        <w:t xml:space="preserve">, </w:t>
      </w:r>
      <w:r w:rsidR="00156804">
        <w:rPr>
          <w:rFonts w:ascii="Times New Roman" w:hAnsi="Times New Roman" w:cs="Times New Roman"/>
          <w:sz w:val="24"/>
          <w:lang w:val="en-US"/>
        </w:rPr>
        <w:t xml:space="preserve">telah dilakukan </w:t>
      </w:r>
      <w:r w:rsidR="00156804">
        <w:rPr>
          <w:rFonts w:ascii="Times New Roman" w:hAnsi="Times New Roman" w:cs="Times New Roman"/>
          <w:i/>
          <w:sz w:val="24"/>
          <w:lang w:val="en-US"/>
        </w:rPr>
        <w:t xml:space="preserve">Monitoring </w:t>
      </w:r>
      <w:r w:rsidR="00156804">
        <w:rPr>
          <w:rFonts w:ascii="Times New Roman" w:hAnsi="Times New Roman" w:cs="Times New Roman"/>
          <w:sz w:val="24"/>
          <w:lang w:val="en-US"/>
        </w:rPr>
        <w:t xml:space="preserve">dan Evaluasi Kinerja Akademik terhadap STIENI </w:t>
      </w:r>
      <w:r w:rsidR="00CB4FB3" w:rsidRPr="00BE5CAD">
        <w:rPr>
          <w:rFonts w:ascii="Times New Roman" w:hAnsi="Times New Roman" w:cs="Times New Roman"/>
          <w:sz w:val="24"/>
        </w:rPr>
        <w:t>yang dihadiri oleh:</w:t>
      </w:r>
    </w:p>
    <w:p w14:paraId="5F4988C4" w14:textId="02D69605" w:rsidR="005544F9" w:rsidRPr="005544F9" w:rsidRDefault="005544F9" w:rsidP="00E01AAE">
      <w:pPr>
        <w:pStyle w:val="ListParagraph"/>
        <w:numPr>
          <w:ilvl w:val="0"/>
          <w:numId w:val="1"/>
        </w:numPr>
        <w:spacing w:after="0" w:line="276" w:lineRule="auto"/>
        <w:ind w:left="426" w:hanging="426"/>
        <w:contextualSpacing w:val="0"/>
        <w:jc w:val="both"/>
        <w:rPr>
          <w:rFonts w:ascii="Times New Roman" w:hAnsi="Times New Roman" w:cs="Times New Roman"/>
          <w:sz w:val="24"/>
        </w:rPr>
      </w:pPr>
      <w:r>
        <w:rPr>
          <w:rFonts w:ascii="Times New Roman" w:hAnsi="Times New Roman" w:cs="Times New Roman"/>
          <w:sz w:val="24"/>
          <w:lang w:val="en-US"/>
        </w:rPr>
        <w:t>Tim Monev Direktorat Kelembagaan:</w:t>
      </w:r>
    </w:p>
    <w:p w14:paraId="7D45DF62" w14:textId="01BBB26A" w:rsidR="005544F9" w:rsidRPr="005544F9" w:rsidRDefault="005544F9"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Budhi H. Pancasilawan</w:t>
      </w:r>
    </w:p>
    <w:p w14:paraId="18B843BC" w14:textId="487EB264" w:rsidR="005544F9" w:rsidRPr="00137E58" w:rsidRDefault="005544F9"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Yoga</w:t>
      </w:r>
      <w:r w:rsidR="00CC5DEA">
        <w:rPr>
          <w:rFonts w:ascii="Times New Roman" w:hAnsi="Times New Roman" w:cs="Times New Roman"/>
          <w:sz w:val="24"/>
          <w:lang w:val="en-US"/>
        </w:rPr>
        <w:t xml:space="preserve"> Dwi Arianda</w:t>
      </w:r>
    </w:p>
    <w:p w14:paraId="3EC425A9" w14:textId="382537BA" w:rsidR="00137E58" w:rsidRPr="00137E58" w:rsidRDefault="00137E58"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Dedi</w:t>
      </w:r>
      <w:r w:rsidR="002245C0">
        <w:rPr>
          <w:rFonts w:ascii="Times New Roman" w:hAnsi="Times New Roman" w:cs="Times New Roman"/>
          <w:sz w:val="24"/>
          <w:lang w:val="en-US"/>
        </w:rPr>
        <w:t xml:space="preserve"> Irawan</w:t>
      </w:r>
    </w:p>
    <w:p w14:paraId="313EE3FC" w14:textId="1ABF67CB" w:rsidR="00137E58" w:rsidRPr="00137E58" w:rsidRDefault="00137E58"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Faisal Alwi</w:t>
      </w:r>
    </w:p>
    <w:p w14:paraId="343D91E3" w14:textId="7D1E7BE4" w:rsidR="00137E58" w:rsidRPr="00137E58" w:rsidRDefault="00137E58"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Rany</w:t>
      </w:r>
      <w:r w:rsidR="002E243D">
        <w:rPr>
          <w:rFonts w:ascii="Times New Roman" w:hAnsi="Times New Roman" w:cs="Times New Roman"/>
          <w:sz w:val="24"/>
          <w:lang w:val="en-US"/>
        </w:rPr>
        <w:t xml:space="preserve"> Andi Sulianingati</w:t>
      </w:r>
    </w:p>
    <w:p w14:paraId="2C98DF6E" w14:textId="2846EE65" w:rsidR="00137E58" w:rsidRDefault="00137E58" w:rsidP="00234CAA">
      <w:pPr>
        <w:pStyle w:val="ListParagraph"/>
        <w:numPr>
          <w:ilvl w:val="0"/>
          <w:numId w:val="5"/>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Indra</w:t>
      </w:r>
      <w:r w:rsidR="00680C77">
        <w:rPr>
          <w:rFonts w:ascii="Times New Roman" w:hAnsi="Times New Roman" w:cs="Times New Roman"/>
          <w:sz w:val="24"/>
          <w:lang w:val="en-US"/>
        </w:rPr>
        <w:t xml:space="preserve"> Miad</w:t>
      </w:r>
    </w:p>
    <w:p w14:paraId="19D391FA" w14:textId="0267B2F8" w:rsidR="00CB4FB3" w:rsidRPr="00BE5CAD" w:rsidRDefault="00CB4FB3" w:rsidP="00E01AAE">
      <w:pPr>
        <w:pStyle w:val="ListParagraph"/>
        <w:numPr>
          <w:ilvl w:val="0"/>
          <w:numId w:val="1"/>
        </w:numPr>
        <w:spacing w:after="0" w:line="276" w:lineRule="auto"/>
        <w:ind w:left="426" w:hanging="426"/>
        <w:contextualSpacing w:val="0"/>
        <w:jc w:val="both"/>
        <w:rPr>
          <w:rFonts w:ascii="Times New Roman" w:hAnsi="Times New Roman" w:cs="Times New Roman"/>
          <w:sz w:val="24"/>
        </w:rPr>
      </w:pPr>
      <w:r w:rsidRPr="00BE5CAD">
        <w:rPr>
          <w:rFonts w:ascii="Times New Roman" w:hAnsi="Times New Roman" w:cs="Times New Roman"/>
          <w:sz w:val="24"/>
        </w:rPr>
        <w:t xml:space="preserve">Tim </w:t>
      </w:r>
      <w:r w:rsidR="000D1F11" w:rsidRPr="00BE5CAD">
        <w:rPr>
          <w:rFonts w:ascii="Times New Roman" w:hAnsi="Times New Roman" w:cs="Times New Roman"/>
          <w:sz w:val="24"/>
        </w:rPr>
        <w:t xml:space="preserve">Monev </w:t>
      </w:r>
      <w:r w:rsidR="0020465A" w:rsidRPr="00BE5CAD">
        <w:rPr>
          <w:rFonts w:ascii="Times New Roman" w:hAnsi="Times New Roman" w:cs="Times New Roman"/>
          <w:sz w:val="24"/>
          <w:lang w:val="en-US"/>
        </w:rPr>
        <w:t>LLDIKTI</w:t>
      </w:r>
      <w:r w:rsidRPr="00BE5CAD">
        <w:rPr>
          <w:rFonts w:ascii="Times New Roman" w:hAnsi="Times New Roman" w:cs="Times New Roman"/>
          <w:sz w:val="24"/>
        </w:rPr>
        <w:t xml:space="preserve"> Wilayah III:</w:t>
      </w:r>
    </w:p>
    <w:p w14:paraId="527233AF" w14:textId="5285038B" w:rsidR="00E97E93" w:rsidRPr="001D4342" w:rsidRDefault="001D4342" w:rsidP="00E01AAE">
      <w:pPr>
        <w:pStyle w:val="ListParagraph"/>
        <w:numPr>
          <w:ilvl w:val="0"/>
          <w:numId w:val="2"/>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Yaya Jakaria</w:t>
      </w:r>
    </w:p>
    <w:p w14:paraId="53E5D85E" w14:textId="2521B467" w:rsidR="001D4342" w:rsidRPr="00FA3B4D" w:rsidRDefault="001D4342" w:rsidP="00E01AAE">
      <w:pPr>
        <w:pStyle w:val="ListParagraph"/>
        <w:numPr>
          <w:ilvl w:val="0"/>
          <w:numId w:val="2"/>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Tri Munanto</w:t>
      </w:r>
    </w:p>
    <w:p w14:paraId="397E2001" w14:textId="3713874E" w:rsidR="00FA3B4D" w:rsidRPr="001D4342" w:rsidRDefault="00FA3B4D" w:rsidP="00E01AAE">
      <w:pPr>
        <w:pStyle w:val="ListParagraph"/>
        <w:numPr>
          <w:ilvl w:val="0"/>
          <w:numId w:val="2"/>
        </w:numPr>
        <w:spacing w:after="0" w:line="276" w:lineRule="auto"/>
        <w:contextualSpacing w:val="0"/>
        <w:jc w:val="both"/>
        <w:rPr>
          <w:rFonts w:ascii="Times New Roman" w:hAnsi="Times New Roman" w:cs="Times New Roman"/>
          <w:sz w:val="24"/>
        </w:rPr>
      </w:pPr>
      <w:r w:rsidRPr="00FA3B4D">
        <w:rPr>
          <w:rFonts w:ascii="Times New Roman" w:hAnsi="Times New Roman" w:cs="Times New Roman"/>
          <w:sz w:val="24"/>
          <w:lang w:val="en-US"/>
        </w:rPr>
        <w:t>Mulhadi</w:t>
      </w:r>
      <w:r>
        <w:rPr>
          <w:rFonts w:ascii="Times New Roman" w:hAnsi="Times New Roman" w:cs="Times New Roman"/>
          <w:sz w:val="24"/>
          <w:lang w:val="en-US"/>
        </w:rPr>
        <w:t>.</w:t>
      </w:r>
      <w:r w:rsidRPr="00FA3B4D">
        <w:rPr>
          <w:rFonts w:ascii="Times New Roman" w:hAnsi="Times New Roman" w:cs="Times New Roman"/>
          <w:sz w:val="24"/>
          <w:lang w:val="en-US"/>
        </w:rPr>
        <w:t xml:space="preserve"> HM</w:t>
      </w:r>
    </w:p>
    <w:p w14:paraId="033A84B2" w14:textId="07FBCC2B" w:rsidR="001D4342" w:rsidRPr="00D723C1" w:rsidRDefault="001D4342" w:rsidP="00E01AAE">
      <w:pPr>
        <w:pStyle w:val="ListParagraph"/>
        <w:numPr>
          <w:ilvl w:val="0"/>
          <w:numId w:val="2"/>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Felizia Novi Kristanti</w:t>
      </w:r>
    </w:p>
    <w:p w14:paraId="1B3DBC2A" w14:textId="049159E5" w:rsidR="00CB4FB3" w:rsidRPr="00BE5CAD" w:rsidRDefault="00CB4FB3" w:rsidP="00E01AAE">
      <w:pPr>
        <w:pStyle w:val="ListParagraph"/>
        <w:numPr>
          <w:ilvl w:val="0"/>
          <w:numId w:val="1"/>
        </w:numPr>
        <w:spacing w:after="0" w:line="276" w:lineRule="auto"/>
        <w:ind w:left="426" w:hanging="426"/>
        <w:contextualSpacing w:val="0"/>
        <w:jc w:val="both"/>
        <w:rPr>
          <w:rFonts w:ascii="Times New Roman" w:hAnsi="Times New Roman" w:cs="Times New Roman"/>
          <w:sz w:val="24"/>
        </w:rPr>
      </w:pPr>
      <w:r w:rsidRPr="00BE5CAD">
        <w:rPr>
          <w:rFonts w:ascii="Times New Roman" w:hAnsi="Times New Roman" w:cs="Times New Roman"/>
          <w:sz w:val="24"/>
        </w:rPr>
        <w:t xml:space="preserve">Pihak </w:t>
      </w:r>
      <w:r w:rsidR="00402842">
        <w:rPr>
          <w:rFonts w:ascii="Times New Roman" w:hAnsi="Times New Roman" w:cs="Times New Roman"/>
          <w:sz w:val="24"/>
          <w:lang w:val="en-US"/>
        </w:rPr>
        <w:t>STIENI</w:t>
      </w:r>
      <w:r w:rsidRPr="00BE5CAD">
        <w:rPr>
          <w:rFonts w:ascii="Times New Roman" w:hAnsi="Times New Roman" w:cs="Times New Roman"/>
          <w:sz w:val="24"/>
        </w:rPr>
        <w:t>:</w:t>
      </w:r>
    </w:p>
    <w:p w14:paraId="2B10B8BC" w14:textId="0258D69B" w:rsidR="0090390C" w:rsidRPr="00D01D77" w:rsidRDefault="00DD0211"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Margi</w:t>
      </w:r>
      <w:r w:rsidR="00852165">
        <w:rPr>
          <w:rFonts w:ascii="Times New Roman" w:hAnsi="Times New Roman" w:cs="Times New Roman"/>
          <w:sz w:val="24"/>
          <w:lang w:val="en-US"/>
        </w:rPr>
        <w:t>y</w:t>
      </w:r>
      <w:r>
        <w:rPr>
          <w:rFonts w:ascii="Times New Roman" w:hAnsi="Times New Roman" w:cs="Times New Roman"/>
          <w:sz w:val="24"/>
          <w:lang w:val="en-US"/>
        </w:rPr>
        <w:t>anto</w:t>
      </w:r>
      <w:r w:rsidR="00DC6A10">
        <w:rPr>
          <w:rFonts w:ascii="Times New Roman" w:hAnsi="Times New Roman" w:cs="Times New Roman"/>
          <w:sz w:val="24"/>
          <w:lang w:val="en-US"/>
        </w:rPr>
        <w:t xml:space="preserve"> Sukamto</w:t>
      </w:r>
      <w:r w:rsidR="002D0C2C">
        <w:rPr>
          <w:rFonts w:ascii="Times New Roman" w:hAnsi="Times New Roman" w:cs="Times New Roman"/>
          <w:sz w:val="24"/>
          <w:lang w:val="en-US"/>
        </w:rPr>
        <w:t xml:space="preserve"> (Ketua)</w:t>
      </w:r>
    </w:p>
    <w:p w14:paraId="252DA2B8" w14:textId="348B2B9F" w:rsidR="00D01D77" w:rsidRPr="00DD0211" w:rsidRDefault="00D01D77"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Priya Utama (Waket II)</w:t>
      </w:r>
    </w:p>
    <w:p w14:paraId="7FB4C68F" w14:textId="0218E8F7" w:rsidR="00DD0211" w:rsidRPr="00D01D77" w:rsidRDefault="00D11AAA"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Sri Dahyatni (Ka. PkM)</w:t>
      </w:r>
    </w:p>
    <w:p w14:paraId="10AE0894" w14:textId="55684E8B" w:rsidR="00D01D77" w:rsidRPr="003D6AA2" w:rsidRDefault="003D6AA2"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Ichsan sofian (Kaprodi Manajemen Program Sarjana)</w:t>
      </w:r>
    </w:p>
    <w:p w14:paraId="1D99FDE5" w14:textId="7E9451E5" w:rsidR="003D6AA2" w:rsidRPr="00B6765F" w:rsidRDefault="003D6AA2"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Diana Purnamasari (Kaprodi Akuntansi Program Sarjana)</w:t>
      </w:r>
    </w:p>
    <w:p w14:paraId="1B16C1B1" w14:textId="7ADB6E5C" w:rsidR="00B6765F" w:rsidRPr="00174D74" w:rsidRDefault="00B6765F" w:rsidP="00DB3D5A">
      <w:pPr>
        <w:pStyle w:val="ListParagraph"/>
        <w:numPr>
          <w:ilvl w:val="0"/>
          <w:numId w:val="3"/>
        </w:numPr>
        <w:spacing w:after="0" w:line="276" w:lineRule="auto"/>
        <w:contextualSpacing w:val="0"/>
        <w:jc w:val="both"/>
        <w:rPr>
          <w:rFonts w:ascii="Times New Roman" w:hAnsi="Times New Roman" w:cs="Times New Roman"/>
          <w:sz w:val="24"/>
        </w:rPr>
      </w:pPr>
      <w:r>
        <w:rPr>
          <w:rFonts w:ascii="Times New Roman" w:hAnsi="Times New Roman" w:cs="Times New Roman"/>
          <w:sz w:val="24"/>
          <w:lang w:val="en-US"/>
        </w:rPr>
        <w:t>Choirunisa Fitri W (Staf IT)</w:t>
      </w:r>
    </w:p>
    <w:p w14:paraId="020A11CE" w14:textId="77777777" w:rsidR="005B3A4E" w:rsidRPr="00BE5CAD" w:rsidRDefault="005B3A4E" w:rsidP="00E01AAE">
      <w:pPr>
        <w:pStyle w:val="ListParagraph"/>
        <w:numPr>
          <w:ilvl w:val="0"/>
          <w:numId w:val="3"/>
        </w:numPr>
        <w:spacing w:after="0" w:line="276" w:lineRule="auto"/>
        <w:contextualSpacing w:val="0"/>
        <w:jc w:val="both"/>
        <w:rPr>
          <w:rFonts w:ascii="Times New Roman" w:hAnsi="Times New Roman" w:cs="Times New Roman"/>
          <w:sz w:val="24"/>
        </w:rPr>
      </w:pPr>
      <w:r w:rsidRPr="00BE5CAD">
        <w:rPr>
          <w:rFonts w:ascii="Times New Roman" w:hAnsi="Times New Roman" w:cs="Times New Roman"/>
          <w:sz w:val="24"/>
        </w:rPr>
        <w:t>dan lainnya sesuai daftar hadir</w:t>
      </w:r>
    </w:p>
    <w:p w14:paraId="5759B173" w14:textId="77777777" w:rsidR="00262E9D" w:rsidRPr="00BE5CAD" w:rsidRDefault="00262E9D" w:rsidP="00E01AAE">
      <w:pPr>
        <w:pStyle w:val="ListParagraph"/>
        <w:spacing w:after="0" w:line="276" w:lineRule="auto"/>
        <w:ind w:left="786"/>
        <w:contextualSpacing w:val="0"/>
        <w:jc w:val="both"/>
        <w:rPr>
          <w:rFonts w:ascii="Times New Roman" w:hAnsi="Times New Roman" w:cs="Times New Roman"/>
          <w:sz w:val="24"/>
        </w:rPr>
      </w:pPr>
    </w:p>
    <w:p w14:paraId="26F969AA" w14:textId="77777777" w:rsidR="00CB4FB3" w:rsidRPr="00BE5CAD" w:rsidRDefault="00B55F46" w:rsidP="00E01AAE">
      <w:pPr>
        <w:spacing w:after="0" w:line="276" w:lineRule="auto"/>
        <w:jc w:val="both"/>
        <w:rPr>
          <w:rFonts w:ascii="Times New Roman" w:hAnsi="Times New Roman" w:cs="Times New Roman"/>
          <w:sz w:val="24"/>
        </w:rPr>
      </w:pPr>
      <w:r w:rsidRPr="00BE5CAD">
        <w:rPr>
          <w:rFonts w:ascii="Times New Roman" w:hAnsi="Times New Roman" w:cs="Times New Roman"/>
          <w:sz w:val="24"/>
        </w:rPr>
        <w:t>dengan hasil sebagai berikut:</w:t>
      </w:r>
    </w:p>
    <w:p w14:paraId="2ACE2150" w14:textId="3E326164" w:rsidR="004E0635" w:rsidRPr="004E0635"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bCs/>
          <w:sz w:val="24"/>
          <w:lang w:val="en-ID"/>
        </w:rPr>
        <w:t>STIENI</w:t>
      </w:r>
      <w:r w:rsidRPr="004E0635">
        <w:rPr>
          <w:rFonts w:ascii="Times New Roman" w:hAnsi="Times New Roman" w:cs="Times New Roman"/>
          <w:sz w:val="24"/>
          <w:lang w:val="en-ID"/>
        </w:rPr>
        <w:t xml:space="preserve"> didirikan berdasarkan Keputusan Menteri Pendidikan dan Kebudayaan RI Nomor : 0171/O/1990 tanggal 31 Maret 1990, tentang Pemberian Status TERDAFTAR kepada Juru</w:t>
      </w:r>
      <w:r w:rsidR="00925B7E">
        <w:rPr>
          <w:rFonts w:ascii="Times New Roman" w:hAnsi="Times New Roman" w:cs="Times New Roman"/>
          <w:sz w:val="24"/>
          <w:lang w:val="en-ID"/>
        </w:rPr>
        <w:t>s</w:t>
      </w:r>
      <w:r w:rsidRPr="004E0635">
        <w:rPr>
          <w:rFonts w:ascii="Times New Roman" w:hAnsi="Times New Roman" w:cs="Times New Roman"/>
          <w:sz w:val="24"/>
          <w:lang w:val="en-ID"/>
        </w:rPr>
        <w:t xml:space="preserve">an/Program Studi di lingkungan Sekolah Tinggi Ilmu Ekonomi Nasional Indonesia di Jakarta yang diselenggarakan oleh </w:t>
      </w:r>
      <w:r w:rsidR="00925B7E">
        <w:rPr>
          <w:rFonts w:ascii="Times New Roman" w:hAnsi="Times New Roman" w:cs="Times New Roman"/>
          <w:sz w:val="24"/>
          <w:lang w:val="en-ID"/>
        </w:rPr>
        <w:t>Yayasan Pendidikan Wijayakusuma</w:t>
      </w:r>
      <w:r w:rsidRPr="004E0635">
        <w:rPr>
          <w:rFonts w:ascii="Times New Roman" w:hAnsi="Times New Roman" w:cs="Times New Roman"/>
          <w:sz w:val="24"/>
          <w:lang w:val="en-ID"/>
        </w:rPr>
        <w:t xml:space="preserve"> di Jakarta, kemudian pada tahun 1993 melalui Keputusan D</w:t>
      </w:r>
      <w:r w:rsidR="00925B7E">
        <w:rPr>
          <w:rFonts w:ascii="Times New Roman" w:hAnsi="Times New Roman" w:cs="Times New Roman"/>
          <w:sz w:val="24"/>
          <w:lang w:val="en-ID"/>
        </w:rPr>
        <w:t>i</w:t>
      </w:r>
      <w:r w:rsidRPr="004E0635">
        <w:rPr>
          <w:rFonts w:ascii="Times New Roman" w:hAnsi="Times New Roman" w:cs="Times New Roman"/>
          <w:sz w:val="24"/>
          <w:lang w:val="en-ID"/>
        </w:rPr>
        <w:t>rektur Jenderal Pendidikan Tinggi, Departemen Pendidikan dan Kebudayaan RI Nomor : 555/DIKTI/Kep/1993 tentang Pemberian Status DISAMAKAN kepada Jurusan/Program Studi untuk Jenjang Program DIII dan S1 di Lingkungan Sekolah Tinggi Ilmu Ekonomi Nasional Indonesia di Jakarta</w:t>
      </w:r>
      <w:r w:rsidR="00F945C8">
        <w:rPr>
          <w:rFonts w:ascii="Times New Roman" w:hAnsi="Times New Roman" w:cs="Times New Roman"/>
          <w:sz w:val="24"/>
          <w:lang w:val="en-ID"/>
        </w:rPr>
        <w:t>.</w:t>
      </w:r>
    </w:p>
    <w:p w14:paraId="40E0BB40" w14:textId="77777777" w:rsidR="004E0635" w:rsidRPr="004E0635"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sz w:val="24"/>
          <w:lang w:val="en-ID"/>
        </w:rPr>
        <w:lastRenderedPageBreak/>
        <w:t>Saat ini STIENI membina 2 program studi yakni :</w:t>
      </w:r>
    </w:p>
    <w:p w14:paraId="6C6AEF96" w14:textId="38ABDABD" w:rsidR="004E0635" w:rsidRDefault="00D65F08" w:rsidP="00234CAA">
      <w:pPr>
        <w:pStyle w:val="ListParagraph"/>
        <w:numPr>
          <w:ilvl w:val="0"/>
          <w:numId w:val="12"/>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Prodi</w:t>
      </w:r>
      <w:r w:rsidR="004E0635" w:rsidRPr="004E0635">
        <w:rPr>
          <w:rFonts w:ascii="Times New Roman" w:hAnsi="Times New Roman" w:cs="Times New Roman"/>
          <w:sz w:val="24"/>
          <w:lang w:val="en-ID"/>
        </w:rPr>
        <w:t xml:space="preserve"> Akuntansi Program Sarjana;</w:t>
      </w:r>
      <w:r w:rsidR="004E0635">
        <w:rPr>
          <w:rFonts w:ascii="Times New Roman" w:hAnsi="Times New Roman" w:cs="Times New Roman"/>
          <w:sz w:val="24"/>
          <w:lang w:val="en-ID"/>
        </w:rPr>
        <w:t xml:space="preserve"> dan</w:t>
      </w:r>
    </w:p>
    <w:p w14:paraId="26A76238" w14:textId="7FAA9781" w:rsidR="004E0635" w:rsidRPr="004E0635" w:rsidRDefault="00D65F08" w:rsidP="00234CAA">
      <w:pPr>
        <w:pStyle w:val="ListParagraph"/>
        <w:numPr>
          <w:ilvl w:val="0"/>
          <w:numId w:val="12"/>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Pro</w:t>
      </w:r>
      <w:r w:rsidR="004E0635" w:rsidRPr="004E0635">
        <w:rPr>
          <w:rFonts w:ascii="Times New Roman" w:hAnsi="Times New Roman" w:cs="Times New Roman"/>
          <w:sz w:val="24"/>
          <w:lang w:val="en-ID"/>
        </w:rPr>
        <w:t>di Manajemen Program Sarjana.</w:t>
      </w:r>
    </w:p>
    <w:p w14:paraId="7E6FC466" w14:textId="28A6158B" w:rsidR="004E0635" w:rsidRPr="004E0635" w:rsidRDefault="005F34D7"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sz w:val="24"/>
          <w:lang w:val="en-ID"/>
        </w:rPr>
        <w:t xml:space="preserve">Tidak </w:t>
      </w:r>
      <w:r w:rsidR="004E0635" w:rsidRPr="004E0635">
        <w:rPr>
          <w:rFonts w:ascii="Times New Roman" w:hAnsi="Times New Roman" w:cs="Times New Roman"/>
          <w:sz w:val="24"/>
          <w:lang w:val="en-ID"/>
        </w:rPr>
        <w:t xml:space="preserve">ditemukan izin penyelenggaraan awal </w:t>
      </w:r>
      <w:r w:rsidR="007713E6">
        <w:rPr>
          <w:rFonts w:ascii="Times New Roman" w:hAnsi="Times New Roman" w:cs="Times New Roman"/>
          <w:sz w:val="24"/>
          <w:lang w:val="en-ID"/>
        </w:rPr>
        <w:t>Prodi</w:t>
      </w:r>
      <w:r w:rsidR="004E0635" w:rsidRPr="004E0635">
        <w:rPr>
          <w:rFonts w:ascii="Times New Roman" w:hAnsi="Times New Roman" w:cs="Times New Roman"/>
          <w:sz w:val="24"/>
          <w:lang w:val="en-ID"/>
        </w:rPr>
        <w:t xml:space="preserve"> Manajamen Program Sarjana namun ditemukan SK Perpanjangan ulang Ijin Penyelenggaraan Program Studi </w:t>
      </w:r>
      <w:r w:rsidR="00925B7E">
        <w:rPr>
          <w:rFonts w:ascii="Times New Roman" w:hAnsi="Times New Roman" w:cs="Times New Roman"/>
          <w:sz w:val="24"/>
          <w:lang w:val="en-ID"/>
        </w:rPr>
        <w:t>Manajemen St</w:t>
      </w:r>
      <w:r w:rsidR="004E0635" w:rsidRPr="004E0635">
        <w:rPr>
          <w:rFonts w:ascii="Times New Roman" w:hAnsi="Times New Roman" w:cs="Times New Roman"/>
          <w:sz w:val="24"/>
          <w:lang w:val="en-ID"/>
        </w:rPr>
        <w:t>rata Satu (S1) Nomor: 1235/D/T/K-III/2009, tanggal 27 Februari 2009 oleh Koordinator Kopertis Wilayah III.</w:t>
      </w:r>
    </w:p>
    <w:p w14:paraId="636CDC17" w14:textId="15DD4222" w:rsidR="00B7320C"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sz w:val="24"/>
          <w:lang w:val="en-ID"/>
        </w:rPr>
        <w:t xml:space="preserve">Yayasan Pendidikan Wijayakusuma untuk pertama kali berdiri pada tanggal 16 Januari </w:t>
      </w:r>
      <w:r w:rsidR="00C147ED">
        <w:rPr>
          <w:rFonts w:ascii="Times New Roman" w:hAnsi="Times New Roman" w:cs="Times New Roman"/>
          <w:sz w:val="24"/>
          <w:lang w:val="en-ID"/>
        </w:rPr>
        <w:t xml:space="preserve">1984 (dokumen tidak ditemukan) </w:t>
      </w:r>
      <w:r w:rsidRPr="004E0635">
        <w:rPr>
          <w:rFonts w:ascii="Times New Roman" w:hAnsi="Times New Roman" w:cs="Times New Roman"/>
          <w:sz w:val="24"/>
          <w:lang w:val="en-ID"/>
        </w:rPr>
        <w:t>selanjutnya dilakukan perubahan anggaran dasar Yayasan dengan tambahan berita negara RI Nomor 7</w:t>
      </w:r>
      <w:r w:rsidR="00925B7E">
        <w:rPr>
          <w:rFonts w:ascii="Times New Roman" w:hAnsi="Times New Roman" w:cs="Times New Roman"/>
          <w:sz w:val="24"/>
          <w:lang w:val="en-ID"/>
        </w:rPr>
        <w:t>5 tanggal 17/9 Tahun 1993 oleh N</w:t>
      </w:r>
      <w:r w:rsidRPr="004E0635">
        <w:rPr>
          <w:rFonts w:ascii="Times New Roman" w:hAnsi="Times New Roman" w:cs="Times New Roman"/>
          <w:sz w:val="24"/>
          <w:lang w:val="en-ID"/>
        </w:rPr>
        <w:t>otaris Joenoes Enoeng Maogimon, SH dengan kepengurusan sebagai berikut:</w:t>
      </w:r>
    </w:p>
    <w:p w14:paraId="4FC3BF4D" w14:textId="375DE33A" w:rsidR="00B7320C" w:rsidRDefault="00286ADB" w:rsidP="00234CAA">
      <w:pPr>
        <w:pStyle w:val="ListParagraph"/>
        <w:numPr>
          <w:ilvl w:val="0"/>
          <w:numId w:val="13"/>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Badan Pendiri</w:t>
      </w:r>
      <w:r w:rsidR="004E0635" w:rsidRPr="00B7320C">
        <w:rPr>
          <w:rFonts w:ascii="Times New Roman" w:hAnsi="Times New Roman" w:cs="Times New Roman"/>
          <w:sz w:val="24"/>
          <w:lang w:val="en-ID"/>
        </w:rPr>
        <w:t>:</w:t>
      </w:r>
    </w:p>
    <w:p w14:paraId="09095CBD" w14:textId="77777777" w:rsidR="00B7320C"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B7320C">
        <w:rPr>
          <w:rFonts w:ascii="Times New Roman" w:hAnsi="Times New Roman" w:cs="Times New Roman"/>
          <w:sz w:val="24"/>
          <w:lang w:val="en-ID"/>
        </w:rPr>
        <w:t>Tuan Djoko Murti, Master of Science;</w:t>
      </w:r>
    </w:p>
    <w:p w14:paraId="65AD706F" w14:textId="5498E801" w:rsidR="004E0635" w:rsidRPr="00B7320C"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B7320C">
        <w:rPr>
          <w:rFonts w:ascii="Times New Roman" w:hAnsi="Times New Roman" w:cs="Times New Roman"/>
          <w:sz w:val="24"/>
          <w:lang w:val="en-ID"/>
        </w:rPr>
        <w:t>Dokter Gigi Nyonya Tjitjik Sutjiati</w:t>
      </w:r>
    </w:p>
    <w:p w14:paraId="1B4BA83F" w14:textId="77777777" w:rsidR="003023BE" w:rsidRDefault="00286ADB" w:rsidP="00234CAA">
      <w:pPr>
        <w:pStyle w:val="ListParagraph"/>
        <w:numPr>
          <w:ilvl w:val="0"/>
          <w:numId w:val="13"/>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Badan Pengurus</w:t>
      </w:r>
      <w:r w:rsidR="004E0635" w:rsidRPr="004E0635">
        <w:rPr>
          <w:rFonts w:ascii="Times New Roman" w:hAnsi="Times New Roman" w:cs="Times New Roman"/>
          <w:sz w:val="24"/>
          <w:lang w:val="en-ID"/>
        </w:rPr>
        <w:t>:</w:t>
      </w:r>
    </w:p>
    <w:p w14:paraId="17ED0104" w14:textId="77777777" w:rsidR="001F45BE" w:rsidRDefault="00770873" w:rsidP="00234CAA">
      <w:pPr>
        <w:pStyle w:val="ListParagraph"/>
        <w:numPr>
          <w:ilvl w:val="0"/>
          <w:numId w:val="14"/>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Ketua</w:t>
      </w:r>
      <w:r>
        <w:rPr>
          <w:rFonts w:ascii="Times New Roman" w:hAnsi="Times New Roman" w:cs="Times New Roman"/>
          <w:sz w:val="24"/>
          <w:lang w:val="en-ID"/>
        </w:rPr>
        <w:tab/>
        <w:t xml:space="preserve">: </w:t>
      </w:r>
      <w:r w:rsidR="004E0635" w:rsidRPr="003023BE">
        <w:rPr>
          <w:rFonts w:ascii="Times New Roman" w:hAnsi="Times New Roman" w:cs="Times New Roman"/>
          <w:sz w:val="24"/>
          <w:lang w:val="en-ID"/>
        </w:rPr>
        <w:t>Tuan Djoko Murti, Master of Science;</w:t>
      </w:r>
    </w:p>
    <w:p w14:paraId="52EE13CB" w14:textId="77777777" w:rsidR="001F45BE"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1F45BE">
        <w:rPr>
          <w:rFonts w:ascii="Times New Roman" w:hAnsi="Times New Roman" w:cs="Times New Roman"/>
          <w:sz w:val="24"/>
          <w:lang w:val="en-ID"/>
        </w:rPr>
        <w:t>Sekretaris</w:t>
      </w:r>
      <w:r w:rsidRPr="001F45BE">
        <w:rPr>
          <w:rFonts w:ascii="Times New Roman" w:hAnsi="Times New Roman" w:cs="Times New Roman"/>
          <w:sz w:val="24"/>
          <w:lang w:val="en-ID"/>
        </w:rPr>
        <w:tab/>
        <w:t>: Dokter Gigi Nyoya Tjitjik Sutjianti;</w:t>
      </w:r>
    </w:p>
    <w:p w14:paraId="007CE7AB" w14:textId="4AB9BF56" w:rsidR="004E0635" w:rsidRPr="001F45BE"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1F45BE">
        <w:rPr>
          <w:rFonts w:ascii="Times New Roman" w:hAnsi="Times New Roman" w:cs="Times New Roman"/>
          <w:sz w:val="24"/>
          <w:lang w:val="en-ID"/>
        </w:rPr>
        <w:t>Bendahara</w:t>
      </w:r>
      <w:r w:rsidRPr="001F45BE">
        <w:rPr>
          <w:rFonts w:ascii="Times New Roman" w:hAnsi="Times New Roman" w:cs="Times New Roman"/>
          <w:sz w:val="24"/>
          <w:lang w:val="en-ID"/>
        </w:rPr>
        <w:tab/>
        <w:t>: Dokter Gigi Nyoya Tjitjik Sutjianti;</w:t>
      </w:r>
    </w:p>
    <w:p w14:paraId="52D047F6" w14:textId="3C308498" w:rsidR="004E0635" w:rsidRPr="004E0635"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sz w:val="24"/>
          <w:lang w:val="en-ID"/>
        </w:rPr>
        <w:t>Pada tanggal 30 Juni 2016 terbit akta nomor 13 tanggal 30 Juni 2016 ole</w:t>
      </w:r>
      <w:r w:rsidR="00172662">
        <w:rPr>
          <w:rFonts w:ascii="Times New Roman" w:hAnsi="Times New Roman" w:cs="Times New Roman"/>
          <w:sz w:val="24"/>
          <w:lang w:val="en-ID"/>
        </w:rPr>
        <w:t>h Notaris Suprianto, SH</w:t>
      </w:r>
      <w:r w:rsidRPr="004E0635">
        <w:rPr>
          <w:rFonts w:ascii="Times New Roman" w:hAnsi="Times New Roman" w:cs="Times New Roman"/>
          <w:sz w:val="24"/>
          <w:lang w:val="en-ID"/>
        </w:rPr>
        <w:t xml:space="preserve"> </w:t>
      </w:r>
      <w:r w:rsidR="00172662">
        <w:rPr>
          <w:rFonts w:ascii="Times New Roman" w:hAnsi="Times New Roman" w:cs="Times New Roman"/>
          <w:sz w:val="24"/>
          <w:lang w:val="en-ID"/>
        </w:rPr>
        <w:t>y</w:t>
      </w:r>
      <w:r w:rsidRPr="004E0635">
        <w:rPr>
          <w:rFonts w:ascii="Times New Roman" w:hAnsi="Times New Roman" w:cs="Times New Roman"/>
          <w:sz w:val="24"/>
          <w:lang w:val="en-ID"/>
        </w:rPr>
        <w:t>ang merupakan akta pendirian baru Yayasan Pendidikan Wijayakusuma Jakarta dan telah dicatatkan ole</w:t>
      </w:r>
      <w:r w:rsidR="00925B7E">
        <w:rPr>
          <w:rFonts w:ascii="Times New Roman" w:hAnsi="Times New Roman" w:cs="Times New Roman"/>
          <w:sz w:val="24"/>
          <w:lang w:val="en-ID"/>
        </w:rPr>
        <w:t>h Direktorat Jenderal Administr</w:t>
      </w:r>
      <w:r w:rsidRPr="004E0635">
        <w:rPr>
          <w:rFonts w:ascii="Times New Roman" w:hAnsi="Times New Roman" w:cs="Times New Roman"/>
          <w:sz w:val="24"/>
          <w:lang w:val="en-ID"/>
        </w:rPr>
        <w:t>asi Hukum Umum dengan nomor AHU-00290</w:t>
      </w:r>
      <w:r w:rsidR="00925B7E">
        <w:rPr>
          <w:rFonts w:ascii="Times New Roman" w:hAnsi="Times New Roman" w:cs="Times New Roman"/>
          <w:sz w:val="24"/>
          <w:lang w:val="en-ID"/>
        </w:rPr>
        <w:t>19.AH.01.04.Tahun 2016 tanggal 1</w:t>
      </w:r>
      <w:r w:rsidRPr="004E0635">
        <w:rPr>
          <w:rFonts w:ascii="Times New Roman" w:hAnsi="Times New Roman" w:cs="Times New Roman"/>
          <w:sz w:val="24"/>
          <w:lang w:val="en-ID"/>
        </w:rPr>
        <w:t xml:space="preserve"> Juli 2016. Adapun kepengurusan Yayasan Pendidikan Wijayakusuma Jakarta sebagai berikut:</w:t>
      </w:r>
    </w:p>
    <w:p w14:paraId="70013CDC" w14:textId="77777777" w:rsidR="007B0B53" w:rsidRDefault="004E0635" w:rsidP="00234CAA">
      <w:pPr>
        <w:pStyle w:val="ListParagraph"/>
        <w:numPr>
          <w:ilvl w:val="0"/>
          <w:numId w:val="15"/>
        </w:numPr>
        <w:spacing w:after="0" w:line="276" w:lineRule="auto"/>
        <w:jc w:val="both"/>
        <w:rPr>
          <w:rFonts w:ascii="Times New Roman" w:hAnsi="Times New Roman" w:cs="Times New Roman"/>
          <w:sz w:val="24"/>
          <w:lang w:val="en-ID"/>
        </w:rPr>
      </w:pPr>
      <w:r w:rsidRPr="004E0635">
        <w:rPr>
          <w:rFonts w:ascii="Times New Roman" w:hAnsi="Times New Roman" w:cs="Times New Roman"/>
          <w:sz w:val="24"/>
          <w:lang w:val="en-ID"/>
        </w:rPr>
        <w:t>Pendiri Yayasan</w:t>
      </w:r>
      <w:r w:rsidR="007B0B53">
        <w:rPr>
          <w:rFonts w:ascii="Times New Roman" w:hAnsi="Times New Roman" w:cs="Times New Roman"/>
          <w:sz w:val="24"/>
          <w:lang w:val="en-ID"/>
        </w:rPr>
        <w:t>:</w:t>
      </w:r>
      <w:r w:rsidRPr="004E0635">
        <w:rPr>
          <w:rFonts w:ascii="Times New Roman" w:hAnsi="Times New Roman" w:cs="Times New Roman"/>
          <w:sz w:val="24"/>
          <w:lang w:val="en-ID"/>
        </w:rPr>
        <w:t xml:space="preserve"> </w:t>
      </w:r>
    </w:p>
    <w:p w14:paraId="4173321E" w14:textId="77777777" w:rsidR="008A0738"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7B0B53">
        <w:rPr>
          <w:rFonts w:ascii="Times New Roman" w:hAnsi="Times New Roman" w:cs="Times New Roman"/>
          <w:sz w:val="24"/>
          <w:lang w:val="en-ID"/>
        </w:rPr>
        <w:t>Djoko Murti Ariyadi</w:t>
      </w:r>
    </w:p>
    <w:p w14:paraId="073BF227" w14:textId="4C10F426" w:rsidR="004E0635" w:rsidRPr="008A0738" w:rsidRDefault="004E0635" w:rsidP="00234CAA">
      <w:pPr>
        <w:pStyle w:val="ListParagraph"/>
        <w:numPr>
          <w:ilvl w:val="0"/>
          <w:numId w:val="14"/>
        </w:numPr>
        <w:spacing w:after="0" w:line="276" w:lineRule="auto"/>
        <w:jc w:val="both"/>
        <w:rPr>
          <w:rFonts w:ascii="Times New Roman" w:hAnsi="Times New Roman" w:cs="Times New Roman"/>
          <w:sz w:val="24"/>
          <w:lang w:val="en-ID"/>
        </w:rPr>
      </w:pPr>
      <w:r w:rsidRPr="008A0738">
        <w:rPr>
          <w:rFonts w:ascii="Times New Roman" w:hAnsi="Times New Roman" w:cs="Times New Roman"/>
          <w:sz w:val="24"/>
          <w:lang w:val="en-ID"/>
        </w:rPr>
        <w:t>Drg. Tjitjik Sutijiati</w:t>
      </w:r>
    </w:p>
    <w:p w14:paraId="44EACE64" w14:textId="77777777" w:rsidR="00765499" w:rsidRDefault="004E0635" w:rsidP="00234CAA">
      <w:pPr>
        <w:pStyle w:val="ListParagraph"/>
        <w:numPr>
          <w:ilvl w:val="0"/>
          <w:numId w:val="15"/>
        </w:numPr>
        <w:spacing w:line="276" w:lineRule="auto"/>
        <w:jc w:val="both"/>
        <w:rPr>
          <w:rFonts w:ascii="Times New Roman" w:hAnsi="Times New Roman" w:cs="Times New Roman"/>
          <w:sz w:val="24"/>
          <w:lang w:val="en-ID"/>
        </w:rPr>
      </w:pPr>
      <w:r w:rsidRPr="004E0635">
        <w:rPr>
          <w:rFonts w:ascii="Times New Roman" w:hAnsi="Times New Roman" w:cs="Times New Roman"/>
          <w:sz w:val="24"/>
          <w:lang w:val="en-ID"/>
        </w:rPr>
        <w:t>Pembina:</w:t>
      </w:r>
    </w:p>
    <w:p w14:paraId="60F1E652" w14:textId="77777777" w:rsidR="00765499" w:rsidRDefault="004E0635" w:rsidP="00234CAA">
      <w:pPr>
        <w:pStyle w:val="ListParagraph"/>
        <w:numPr>
          <w:ilvl w:val="0"/>
          <w:numId w:val="14"/>
        </w:numPr>
        <w:spacing w:line="276" w:lineRule="auto"/>
        <w:jc w:val="both"/>
        <w:rPr>
          <w:rFonts w:ascii="Times New Roman" w:hAnsi="Times New Roman" w:cs="Times New Roman"/>
          <w:sz w:val="24"/>
          <w:lang w:val="en-ID"/>
        </w:rPr>
      </w:pPr>
      <w:r w:rsidRPr="00765499">
        <w:rPr>
          <w:rFonts w:ascii="Times New Roman" w:hAnsi="Times New Roman" w:cs="Times New Roman"/>
          <w:sz w:val="24"/>
          <w:lang w:val="en-ID"/>
        </w:rPr>
        <w:t>Ketua</w:t>
      </w:r>
      <w:r w:rsidRPr="00765499">
        <w:rPr>
          <w:rFonts w:ascii="Times New Roman" w:hAnsi="Times New Roman" w:cs="Times New Roman"/>
          <w:sz w:val="24"/>
          <w:lang w:val="en-ID"/>
        </w:rPr>
        <w:tab/>
        <w:t>: Drg. Tjitjik Sutijiati</w:t>
      </w:r>
    </w:p>
    <w:p w14:paraId="219BF308" w14:textId="05491D33" w:rsidR="004E0635" w:rsidRPr="00765499" w:rsidRDefault="004E0635" w:rsidP="00234CAA">
      <w:pPr>
        <w:pStyle w:val="ListParagraph"/>
        <w:numPr>
          <w:ilvl w:val="0"/>
          <w:numId w:val="14"/>
        </w:numPr>
        <w:spacing w:line="276" w:lineRule="auto"/>
        <w:jc w:val="both"/>
        <w:rPr>
          <w:rFonts w:ascii="Times New Roman" w:hAnsi="Times New Roman" w:cs="Times New Roman"/>
          <w:sz w:val="24"/>
          <w:lang w:val="en-ID"/>
        </w:rPr>
      </w:pPr>
      <w:r w:rsidRPr="00765499">
        <w:rPr>
          <w:rFonts w:ascii="Times New Roman" w:hAnsi="Times New Roman" w:cs="Times New Roman"/>
          <w:sz w:val="24"/>
          <w:lang w:val="en-ID"/>
        </w:rPr>
        <w:t>Anggota</w:t>
      </w:r>
      <w:r w:rsidRPr="00765499">
        <w:rPr>
          <w:rFonts w:ascii="Times New Roman" w:hAnsi="Times New Roman" w:cs="Times New Roman"/>
          <w:sz w:val="24"/>
          <w:lang w:val="en-ID"/>
        </w:rPr>
        <w:tab/>
        <w:t>: Sutji Adiyati Murti</w:t>
      </w:r>
    </w:p>
    <w:p w14:paraId="58925962" w14:textId="77777777" w:rsidR="009E6281" w:rsidRDefault="009E6281" w:rsidP="00234CAA">
      <w:pPr>
        <w:pStyle w:val="ListParagraph"/>
        <w:numPr>
          <w:ilvl w:val="0"/>
          <w:numId w:val="15"/>
        </w:numPr>
        <w:spacing w:line="276" w:lineRule="auto"/>
        <w:jc w:val="both"/>
        <w:rPr>
          <w:rFonts w:ascii="Times New Roman" w:hAnsi="Times New Roman" w:cs="Times New Roman"/>
          <w:sz w:val="24"/>
          <w:lang w:val="en-ID"/>
        </w:rPr>
      </w:pPr>
      <w:r>
        <w:rPr>
          <w:rFonts w:ascii="Times New Roman" w:hAnsi="Times New Roman" w:cs="Times New Roman"/>
          <w:sz w:val="24"/>
          <w:lang w:val="en-ID"/>
        </w:rPr>
        <w:t>Pengurus:</w:t>
      </w:r>
    </w:p>
    <w:p w14:paraId="399D44F1" w14:textId="77777777" w:rsidR="009D32AD" w:rsidRDefault="004E0635" w:rsidP="00234CAA">
      <w:pPr>
        <w:pStyle w:val="ListParagraph"/>
        <w:numPr>
          <w:ilvl w:val="0"/>
          <w:numId w:val="14"/>
        </w:numPr>
        <w:spacing w:line="276" w:lineRule="auto"/>
        <w:jc w:val="both"/>
        <w:rPr>
          <w:rFonts w:ascii="Times New Roman" w:hAnsi="Times New Roman" w:cs="Times New Roman"/>
          <w:sz w:val="24"/>
          <w:lang w:val="en-ID"/>
        </w:rPr>
      </w:pPr>
      <w:r w:rsidRPr="009E6281">
        <w:rPr>
          <w:rFonts w:ascii="Times New Roman" w:hAnsi="Times New Roman" w:cs="Times New Roman"/>
          <w:sz w:val="24"/>
          <w:lang w:val="en-ID"/>
        </w:rPr>
        <w:t>Ketua</w:t>
      </w:r>
      <w:r w:rsidRPr="009E6281">
        <w:rPr>
          <w:rFonts w:ascii="Times New Roman" w:hAnsi="Times New Roman" w:cs="Times New Roman"/>
          <w:sz w:val="24"/>
          <w:lang w:val="en-ID"/>
        </w:rPr>
        <w:tab/>
        <w:t>: Djoko Murti Ariyadi</w:t>
      </w:r>
    </w:p>
    <w:p w14:paraId="0F67FE75" w14:textId="77777777" w:rsidR="009D32AD" w:rsidRDefault="004E0635" w:rsidP="00234CAA">
      <w:pPr>
        <w:pStyle w:val="ListParagraph"/>
        <w:numPr>
          <w:ilvl w:val="0"/>
          <w:numId w:val="14"/>
        </w:numPr>
        <w:spacing w:line="276" w:lineRule="auto"/>
        <w:jc w:val="both"/>
        <w:rPr>
          <w:rFonts w:ascii="Times New Roman" w:hAnsi="Times New Roman" w:cs="Times New Roman"/>
          <w:sz w:val="24"/>
          <w:lang w:val="en-ID"/>
        </w:rPr>
      </w:pPr>
      <w:r w:rsidRPr="009D32AD">
        <w:rPr>
          <w:rFonts w:ascii="Times New Roman" w:hAnsi="Times New Roman" w:cs="Times New Roman"/>
          <w:sz w:val="24"/>
          <w:lang w:val="en-ID"/>
        </w:rPr>
        <w:t>Sekretaris</w:t>
      </w:r>
      <w:r w:rsidR="009D32AD">
        <w:rPr>
          <w:rFonts w:ascii="Times New Roman" w:hAnsi="Times New Roman" w:cs="Times New Roman"/>
          <w:sz w:val="24"/>
          <w:lang w:val="en-ID"/>
        </w:rPr>
        <w:tab/>
      </w:r>
      <w:r w:rsidRPr="009D32AD">
        <w:rPr>
          <w:rFonts w:ascii="Times New Roman" w:hAnsi="Times New Roman" w:cs="Times New Roman"/>
          <w:sz w:val="24"/>
          <w:lang w:val="en-ID"/>
        </w:rPr>
        <w:t>: Dimas Wialdi</w:t>
      </w:r>
    </w:p>
    <w:p w14:paraId="4BD4C3D7" w14:textId="77777777" w:rsidR="009D32AD" w:rsidRDefault="004E0635" w:rsidP="00234CAA">
      <w:pPr>
        <w:pStyle w:val="ListParagraph"/>
        <w:numPr>
          <w:ilvl w:val="0"/>
          <w:numId w:val="14"/>
        </w:numPr>
        <w:spacing w:line="276" w:lineRule="auto"/>
        <w:jc w:val="both"/>
        <w:rPr>
          <w:rFonts w:ascii="Times New Roman" w:hAnsi="Times New Roman" w:cs="Times New Roman"/>
          <w:sz w:val="24"/>
          <w:lang w:val="en-ID"/>
        </w:rPr>
      </w:pPr>
      <w:r w:rsidRPr="009D32AD">
        <w:rPr>
          <w:rFonts w:ascii="Times New Roman" w:hAnsi="Times New Roman" w:cs="Times New Roman"/>
          <w:sz w:val="24"/>
          <w:lang w:val="en-ID"/>
        </w:rPr>
        <w:t>Bendahara</w:t>
      </w:r>
      <w:r w:rsidR="009D32AD">
        <w:rPr>
          <w:rFonts w:ascii="Times New Roman" w:hAnsi="Times New Roman" w:cs="Times New Roman"/>
          <w:sz w:val="24"/>
          <w:lang w:val="en-ID"/>
        </w:rPr>
        <w:tab/>
      </w:r>
      <w:r w:rsidRPr="009D32AD">
        <w:rPr>
          <w:rFonts w:ascii="Times New Roman" w:hAnsi="Times New Roman" w:cs="Times New Roman"/>
          <w:sz w:val="24"/>
          <w:lang w:val="en-ID"/>
        </w:rPr>
        <w:t>: IR. Arif Setia Susila</w:t>
      </w:r>
    </w:p>
    <w:p w14:paraId="00387A06" w14:textId="77777777" w:rsidR="00443646" w:rsidRDefault="009D32AD" w:rsidP="00234CAA">
      <w:pPr>
        <w:pStyle w:val="ListParagraph"/>
        <w:numPr>
          <w:ilvl w:val="0"/>
          <w:numId w:val="15"/>
        </w:numPr>
        <w:spacing w:line="276" w:lineRule="auto"/>
        <w:jc w:val="both"/>
        <w:rPr>
          <w:rFonts w:ascii="Times New Roman" w:hAnsi="Times New Roman" w:cs="Times New Roman"/>
          <w:sz w:val="24"/>
          <w:lang w:val="en-ID"/>
        </w:rPr>
      </w:pPr>
      <w:r w:rsidRPr="009D32AD">
        <w:rPr>
          <w:rFonts w:ascii="Times New Roman" w:hAnsi="Times New Roman" w:cs="Times New Roman"/>
          <w:sz w:val="24"/>
          <w:lang w:val="en-ID"/>
        </w:rPr>
        <w:t>Pengawas:</w:t>
      </w:r>
    </w:p>
    <w:p w14:paraId="4A0D49D7" w14:textId="77777777" w:rsidR="008159D2" w:rsidRDefault="004E0635" w:rsidP="00234CAA">
      <w:pPr>
        <w:pStyle w:val="ListParagraph"/>
        <w:numPr>
          <w:ilvl w:val="0"/>
          <w:numId w:val="14"/>
        </w:numPr>
        <w:spacing w:line="276" w:lineRule="auto"/>
        <w:jc w:val="both"/>
        <w:rPr>
          <w:rFonts w:ascii="Times New Roman" w:hAnsi="Times New Roman" w:cs="Times New Roman"/>
          <w:sz w:val="24"/>
          <w:lang w:val="en-ID"/>
        </w:rPr>
      </w:pPr>
      <w:r w:rsidRPr="00443646">
        <w:rPr>
          <w:rFonts w:ascii="Times New Roman" w:hAnsi="Times New Roman" w:cs="Times New Roman"/>
          <w:sz w:val="24"/>
          <w:lang w:val="en-ID"/>
        </w:rPr>
        <w:t>Ketua</w:t>
      </w:r>
      <w:r w:rsidRPr="00443646">
        <w:rPr>
          <w:rFonts w:ascii="Times New Roman" w:hAnsi="Times New Roman" w:cs="Times New Roman"/>
          <w:sz w:val="24"/>
          <w:lang w:val="en-ID"/>
        </w:rPr>
        <w:tab/>
        <w:t>: Captain Edi Busono. M.AP., M.MAR</w:t>
      </w:r>
    </w:p>
    <w:p w14:paraId="3733FAB0" w14:textId="4355B4FE" w:rsidR="004E0635" w:rsidRPr="008159D2" w:rsidRDefault="004E0635" w:rsidP="00234CAA">
      <w:pPr>
        <w:pStyle w:val="ListParagraph"/>
        <w:numPr>
          <w:ilvl w:val="0"/>
          <w:numId w:val="14"/>
        </w:numPr>
        <w:spacing w:line="276" w:lineRule="auto"/>
        <w:jc w:val="both"/>
        <w:rPr>
          <w:rFonts w:ascii="Times New Roman" w:hAnsi="Times New Roman" w:cs="Times New Roman"/>
          <w:sz w:val="24"/>
          <w:lang w:val="en-ID"/>
        </w:rPr>
      </w:pPr>
      <w:r w:rsidRPr="008159D2">
        <w:rPr>
          <w:rFonts w:ascii="Times New Roman" w:hAnsi="Times New Roman" w:cs="Times New Roman"/>
          <w:sz w:val="24"/>
          <w:lang w:val="en-ID"/>
        </w:rPr>
        <w:t>Anggota</w:t>
      </w:r>
      <w:r w:rsidRPr="008159D2">
        <w:rPr>
          <w:rFonts w:ascii="Times New Roman" w:hAnsi="Times New Roman" w:cs="Times New Roman"/>
          <w:sz w:val="24"/>
          <w:lang w:val="en-ID"/>
        </w:rPr>
        <w:tab/>
        <w:t>: Ajeng Dyah Wulandari</w:t>
      </w:r>
    </w:p>
    <w:p w14:paraId="1214EE45" w14:textId="77777777" w:rsidR="00573284"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4E0635">
        <w:rPr>
          <w:rFonts w:ascii="Times New Roman" w:hAnsi="Times New Roman" w:cs="Times New Roman"/>
          <w:sz w:val="24"/>
          <w:lang w:val="en-ID"/>
        </w:rPr>
        <w:t>Tidak ada hubungan hukum antara akta Nomor 13, tanggal 30 Juni 2016 oleh Notaris Suprianto, SH dengan akta yayasan sebelumnya (perubahan anggaran dasar Yayasan dengan tambahan berita negara RI Nomor 75 tanggal 17/9 Tahun 1993 oleh notaris Joenoes Enoeng Maogimon, SH).</w:t>
      </w:r>
    </w:p>
    <w:p w14:paraId="79E8DA4E" w14:textId="50622234" w:rsidR="00BD6423"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573284">
        <w:rPr>
          <w:rFonts w:ascii="Times New Roman" w:hAnsi="Times New Roman" w:cs="Times New Roman"/>
          <w:sz w:val="24"/>
          <w:lang w:val="en-ID"/>
        </w:rPr>
        <w:t xml:space="preserve">Terdapat ketidaksesuaian antara nama badan penyelenggara </w:t>
      </w:r>
      <w:r w:rsidR="00573284">
        <w:rPr>
          <w:rFonts w:ascii="Times New Roman" w:hAnsi="Times New Roman" w:cs="Times New Roman"/>
          <w:sz w:val="24"/>
          <w:lang w:val="en-ID"/>
        </w:rPr>
        <w:t>yang tercantum dalam dokumen</w:t>
      </w:r>
      <w:r w:rsidRPr="00573284">
        <w:rPr>
          <w:rFonts w:ascii="Times New Roman" w:hAnsi="Times New Roman" w:cs="Times New Roman"/>
          <w:sz w:val="24"/>
          <w:lang w:val="en-ID"/>
        </w:rPr>
        <w:t xml:space="preserve"> Izin/Pemberian status terdaftar </w:t>
      </w:r>
      <w:r w:rsidR="00573284">
        <w:rPr>
          <w:rFonts w:ascii="Times New Roman" w:hAnsi="Times New Roman" w:cs="Times New Roman"/>
          <w:sz w:val="24"/>
          <w:lang w:val="en-ID"/>
        </w:rPr>
        <w:t xml:space="preserve">melalui </w:t>
      </w:r>
      <w:r w:rsidRPr="00573284">
        <w:rPr>
          <w:rFonts w:ascii="Times New Roman" w:hAnsi="Times New Roman" w:cs="Times New Roman"/>
          <w:sz w:val="24"/>
          <w:lang w:val="en-ID"/>
        </w:rPr>
        <w:t>Keputusan Menteri Pend</w:t>
      </w:r>
      <w:r w:rsidR="009C0F62">
        <w:rPr>
          <w:rFonts w:ascii="Times New Roman" w:hAnsi="Times New Roman" w:cs="Times New Roman"/>
          <w:sz w:val="24"/>
          <w:lang w:val="en-ID"/>
        </w:rPr>
        <w:t>idikan dan Kebudayaan RI Nomor</w:t>
      </w:r>
      <w:r w:rsidRPr="00573284">
        <w:rPr>
          <w:rFonts w:ascii="Times New Roman" w:hAnsi="Times New Roman" w:cs="Times New Roman"/>
          <w:sz w:val="24"/>
          <w:lang w:val="en-ID"/>
        </w:rPr>
        <w:t xml:space="preserve"> 0171/O/1990 tanggal 31 Maret 1990 dengan nama badan penyelengg</w:t>
      </w:r>
      <w:r w:rsidR="009C0F62">
        <w:rPr>
          <w:rFonts w:ascii="Times New Roman" w:hAnsi="Times New Roman" w:cs="Times New Roman"/>
          <w:sz w:val="24"/>
          <w:lang w:val="en-ID"/>
        </w:rPr>
        <w:t>ara sesuai dengan akta nomor 13</w:t>
      </w:r>
      <w:r w:rsidRPr="00573284">
        <w:rPr>
          <w:rFonts w:ascii="Times New Roman" w:hAnsi="Times New Roman" w:cs="Times New Roman"/>
          <w:sz w:val="24"/>
          <w:lang w:val="en-ID"/>
        </w:rPr>
        <w:t xml:space="preserve"> tanggal 30 Juni 2016. Pada SK Izin tertulis </w:t>
      </w:r>
      <w:r w:rsidR="00925B7E">
        <w:rPr>
          <w:rFonts w:ascii="Times New Roman" w:hAnsi="Times New Roman" w:cs="Times New Roman"/>
          <w:b/>
          <w:sz w:val="24"/>
          <w:lang w:val="en-ID"/>
        </w:rPr>
        <w:t>Yayasan Pendidikan Wijayakusuma</w:t>
      </w:r>
      <w:r w:rsidRPr="00573284">
        <w:rPr>
          <w:rFonts w:ascii="Times New Roman" w:hAnsi="Times New Roman" w:cs="Times New Roman"/>
          <w:b/>
          <w:sz w:val="24"/>
          <w:lang w:val="en-ID"/>
        </w:rPr>
        <w:t xml:space="preserve"> di Jakarta </w:t>
      </w:r>
      <w:r w:rsidRPr="00573284">
        <w:rPr>
          <w:rFonts w:ascii="Times New Roman" w:hAnsi="Times New Roman" w:cs="Times New Roman"/>
          <w:sz w:val="24"/>
          <w:lang w:val="en-ID"/>
        </w:rPr>
        <w:t xml:space="preserve">sementara pada Akta Yayasan tertulis </w:t>
      </w:r>
      <w:r w:rsidR="00925B7E">
        <w:rPr>
          <w:rFonts w:ascii="Times New Roman" w:hAnsi="Times New Roman" w:cs="Times New Roman"/>
          <w:b/>
          <w:sz w:val="24"/>
          <w:lang w:val="en-ID"/>
        </w:rPr>
        <w:t>Yayasan Pendidikan Wijayakusuma</w:t>
      </w:r>
      <w:r w:rsidRPr="00573284">
        <w:rPr>
          <w:rFonts w:ascii="Times New Roman" w:hAnsi="Times New Roman" w:cs="Times New Roman"/>
          <w:b/>
          <w:sz w:val="24"/>
          <w:lang w:val="en-ID"/>
        </w:rPr>
        <w:t xml:space="preserve"> Jakarta</w:t>
      </w:r>
      <w:r w:rsidR="0071756B">
        <w:rPr>
          <w:rFonts w:ascii="Times New Roman" w:hAnsi="Times New Roman" w:cs="Times New Roman"/>
          <w:sz w:val="24"/>
          <w:lang w:val="en-ID"/>
        </w:rPr>
        <w:t>.</w:t>
      </w:r>
    </w:p>
    <w:p w14:paraId="0481CAEB" w14:textId="4A11CBE4" w:rsidR="004E0635" w:rsidRPr="00BD6423" w:rsidRDefault="004E0635" w:rsidP="00234CAA">
      <w:pPr>
        <w:pStyle w:val="ListParagraph"/>
        <w:numPr>
          <w:ilvl w:val="0"/>
          <w:numId w:val="4"/>
        </w:numPr>
        <w:spacing w:after="0" w:line="276" w:lineRule="auto"/>
        <w:ind w:left="360"/>
        <w:jc w:val="both"/>
        <w:rPr>
          <w:rFonts w:ascii="Times New Roman" w:hAnsi="Times New Roman" w:cs="Times New Roman"/>
          <w:sz w:val="24"/>
          <w:lang w:val="en-ID"/>
        </w:rPr>
      </w:pPr>
      <w:r w:rsidRPr="00BD6423">
        <w:rPr>
          <w:rFonts w:ascii="Times New Roman" w:hAnsi="Times New Roman" w:cs="Times New Roman"/>
          <w:sz w:val="24"/>
          <w:lang w:val="en-ID"/>
        </w:rPr>
        <w:t>STIE</w:t>
      </w:r>
      <w:r w:rsidR="007773ED" w:rsidRPr="00BD6423">
        <w:rPr>
          <w:rFonts w:ascii="Times New Roman" w:hAnsi="Times New Roman" w:cs="Times New Roman"/>
          <w:sz w:val="24"/>
          <w:lang w:val="en-ID"/>
        </w:rPr>
        <w:t>NI</w:t>
      </w:r>
      <w:r w:rsidRPr="00BD6423">
        <w:rPr>
          <w:rFonts w:ascii="Times New Roman" w:hAnsi="Times New Roman" w:cs="Times New Roman"/>
          <w:sz w:val="24"/>
          <w:lang w:val="en-ID"/>
        </w:rPr>
        <w:t xml:space="preserve"> berdiri di</w:t>
      </w:r>
      <w:r w:rsidR="00DD4544" w:rsidRPr="00BD6423">
        <w:rPr>
          <w:rFonts w:ascii="Times New Roman" w:hAnsi="Times New Roman" w:cs="Times New Roman"/>
          <w:sz w:val="24"/>
          <w:lang w:val="en-ID"/>
        </w:rPr>
        <w:t xml:space="preserve"> </w:t>
      </w:r>
      <w:r w:rsidRPr="00BD6423">
        <w:rPr>
          <w:rFonts w:ascii="Times New Roman" w:hAnsi="Times New Roman" w:cs="Times New Roman"/>
          <w:sz w:val="24"/>
          <w:lang w:val="en-ID"/>
        </w:rPr>
        <w:t xml:space="preserve">atas lahan seluas 470 </w:t>
      </w:r>
      <w:r w:rsidR="00DD4544" w:rsidRPr="00BD6423">
        <w:rPr>
          <w:rFonts w:ascii="Times New Roman" w:hAnsi="Times New Roman" w:cs="Times New Roman"/>
          <w:sz w:val="24"/>
          <w:lang w:val="en-ID"/>
        </w:rPr>
        <w:t>M</w:t>
      </w:r>
      <w:r w:rsidRPr="00BD6423">
        <w:rPr>
          <w:rFonts w:ascii="Times New Roman" w:hAnsi="Times New Roman" w:cs="Times New Roman"/>
          <w:sz w:val="24"/>
          <w:vertAlign w:val="superscript"/>
          <w:lang w:val="en-ID"/>
        </w:rPr>
        <w:t>2</w:t>
      </w:r>
      <w:r w:rsidRPr="00BD6423">
        <w:rPr>
          <w:rFonts w:ascii="Times New Roman" w:hAnsi="Times New Roman" w:cs="Times New Roman"/>
          <w:sz w:val="24"/>
          <w:lang w:val="en-ID"/>
        </w:rPr>
        <w:t xml:space="preserve"> dengan bangunan 4 lantai yang bersertifikat HGB a.n</w:t>
      </w:r>
      <w:r w:rsidR="00DD4544" w:rsidRPr="00BD6423">
        <w:rPr>
          <w:rFonts w:ascii="Times New Roman" w:hAnsi="Times New Roman" w:cs="Times New Roman"/>
          <w:sz w:val="24"/>
          <w:lang w:val="en-ID"/>
        </w:rPr>
        <w:t>.</w:t>
      </w:r>
      <w:r w:rsidRPr="00BD6423">
        <w:rPr>
          <w:rFonts w:ascii="Times New Roman" w:hAnsi="Times New Roman" w:cs="Times New Roman"/>
          <w:sz w:val="24"/>
          <w:lang w:val="en-ID"/>
        </w:rPr>
        <w:t xml:space="preserve"> Djoko Murti Ariyadi dan sebidang tanah kosong seluas 499</w:t>
      </w:r>
      <w:r w:rsidR="00480E9A" w:rsidRPr="00BD6423">
        <w:rPr>
          <w:rFonts w:ascii="Times New Roman" w:hAnsi="Times New Roman" w:cs="Times New Roman"/>
          <w:sz w:val="24"/>
          <w:lang w:val="en-ID"/>
        </w:rPr>
        <w:t xml:space="preserve"> M</w:t>
      </w:r>
      <w:r w:rsidRPr="00BD6423">
        <w:rPr>
          <w:rFonts w:ascii="Times New Roman" w:hAnsi="Times New Roman" w:cs="Times New Roman"/>
          <w:sz w:val="24"/>
          <w:vertAlign w:val="superscript"/>
          <w:lang w:val="en-ID"/>
        </w:rPr>
        <w:t>2</w:t>
      </w:r>
      <w:r w:rsidRPr="00BD6423">
        <w:rPr>
          <w:rFonts w:ascii="Times New Roman" w:hAnsi="Times New Roman" w:cs="Times New Roman"/>
          <w:sz w:val="24"/>
          <w:lang w:val="en-ID"/>
        </w:rPr>
        <w:t xml:space="preserve"> dengan sertifikat HGB a.n</w:t>
      </w:r>
      <w:r w:rsidR="003B24B8" w:rsidRPr="00BD6423">
        <w:rPr>
          <w:rFonts w:ascii="Times New Roman" w:hAnsi="Times New Roman" w:cs="Times New Roman"/>
          <w:sz w:val="24"/>
          <w:lang w:val="en-ID"/>
        </w:rPr>
        <w:t>.</w:t>
      </w:r>
      <w:r w:rsidRPr="00BD6423">
        <w:rPr>
          <w:rFonts w:ascii="Times New Roman" w:hAnsi="Times New Roman" w:cs="Times New Roman"/>
          <w:sz w:val="24"/>
          <w:lang w:val="en-ID"/>
        </w:rPr>
        <w:t xml:space="preserve"> Djoko Murti Ariyadi. Lahan masih atas nama pribadi </w:t>
      </w:r>
      <w:r w:rsidR="003B24B8" w:rsidRPr="00BD6423">
        <w:rPr>
          <w:rFonts w:ascii="Times New Roman" w:hAnsi="Times New Roman" w:cs="Times New Roman"/>
          <w:sz w:val="24"/>
          <w:lang w:val="en-ID"/>
        </w:rPr>
        <w:t xml:space="preserve">dan </w:t>
      </w:r>
      <w:r w:rsidRPr="00BD6423">
        <w:rPr>
          <w:rFonts w:ascii="Times New Roman" w:hAnsi="Times New Roman" w:cs="Times New Roman"/>
          <w:sz w:val="24"/>
          <w:lang w:val="en-ID"/>
        </w:rPr>
        <w:t xml:space="preserve">belum </w:t>
      </w:r>
      <w:r w:rsidR="00925B7E">
        <w:rPr>
          <w:rFonts w:ascii="Times New Roman" w:hAnsi="Times New Roman" w:cs="Times New Roman"/>
          <w:sz w:val="24"/>
          <w:lang w:val="en-ID"/>
        </w:rPr>
        <w:t>dihibahkan</w:t>
      </w:r>
      <w:r w:rsidRPr="00BD6423">
        <w:rPr>
          <w:rFonts w:ascii="Times New Roman" w:hAnsi="Times New Roman" w:cs="Times New Roman"/>
          <w:sz w:val="24"/>
          <w:lang w:val="en-ID"/>
        </w:rPr>
        <w:t xml:space="preserve"> menjadi atas nama Yayasan </w:t>
      </w:r>
      <w:r w:rsidR="008C0527" w:rsidRPr="00BD6423">
        <w:rPr>
          <w:rFonts w:ascii="Times New Roman" w:hAnsi="Times New Roman" w:cs="Times New Roman"/>
          <w:sz w:val="24"/>
          <w:lang w:val="en-ID"/>
        </w:rPr>
        <w:lastRenderedPageBreak/>
        <w:t>serta</w:t>
      </w:r>
      <w:r w:rsidRPr="00BD6423">
        <w:rPr>
          <w:rFonts w:ascii="Times New Roman" w:hAnsi="Times New Roman" w:cs="Times New Roman"/>
          <w:sz w:val="24"/>
          <w:lang w:val="en-ID"/>
        </w:rPr>
        <w:t xml:space="preserve"> luas lahan tidak memenuhi syarat minimun pendirian untuk luas lahan kampus </w:t>
      </w:r>
      <w:r w:rsidR="0087440F" w:rsidRPr="00BD6423">
        <w:rPr>
          <w:rFonts w:ascii="Times New Roman" w:hAnsi="Times New Roman" w:cs="Times New Roman"/>
          <w:sz w:val="24"/>
          <w:lang w:val="en-ID"/>
        </w:rPr>
        <w:t>bentuk</w:t>
      </w:r>
      <w:r w:rsidRPr="00BD6423">
        <w:rPr>
          <w:rFonts w:ascii="Times New Roman" w:hAnsi="Times New Roman" w:cs="Times New Roman"/>
          <w:sz w:val="24"/>
          <w:lang w:val="en-ID"/>
        </w:rPr>
        <w:t xml:space="preserve"> Sekolah Tinggi yakni 5</w:t>
      </w:r>
      <w:r w:rsidR="00233C20" w:rsidRPr="00BD6423">
        <w:rPr>
          <w:rFonts w:ascii="Times New Roman" w:hAnsi="Times New Roman" w:cs="Times New Roman"/>
          <w:sz w:val="24"/>
          <w:lang w:val="en-ID"/>
        </w:rPr>
        <w:t>.</w:t>
      </w:r>
      <w:r w:rsidRPr="00BD6423">
        <w:rPr>
          <w:rFonts w:ascii="Times New Roman" w:hAnsi="Times New Roman" w:cs="Times New Roman"/>
          <w:sz w:val="24"/>
          <w:lang w:val="en-ID"/>
        </w:rPr>
        <w:t>000</w:t>
      </w:r>
      <w:r w:rsidR="00233C20" w:rsidRPr="00BD6423">
        <w:rPr>
          <w:rFonts w:ascii="Times New Roman" w:hAnsi="Times New Roman" w:cs="Times New Roman"/>
          <w:sz w:val="24"/>
          <w:lang w:val="en-ID"/>
        </w:rPr>
        <w:t xml:space="preserve"> M</w:t>
      </w:r>
      <w:r w:rsidRPr="00BD6423">
        <w:rPr>
          <w:rFonts w:ascii="Times New Roman" w:hAnsi="Times New Roman" w:cs="Times New Roman"/>
          <w:sz w:val="24"/>
          <w:vertAlign w:val="superscript"/>
          <w:lang w:val="en-ID"/>
        </w:rPr>
        <w:t>2</w:t>
      </w:r>
      <w:r w:rsidRPr="00BD6423">
        <w:rPr>
          <w:rFonts w:ascii="Times New Roman" w:hAnsi="Times New Roman" w:cs="Times New Roman"/>
          <w:sz w:val="24"/>
          <w:lang w:val="en-ID"/>
        </w:rPr>
        <w:t>.</w:t>
      </w:r>
    </w:p>
    <w:p w14:paraId="26CCE3D9" w14:textId="77777777" w:rsidR="00417A54" w:rsidRDefault="00417A54" w:rsidP="00234CAA">
      <w:pPr>
        <w:pStyle w:val="ListParagraph"/>
        <w:numPr>
          <w:ilvl w:val="0"/>
          <w:numId w:val="4"/>
        </w:numPr>
        <w:spacing w:after="0" w:line="276" w:lineRule="auto"/>
        <w:ind w:left="360"/>
        <w:jc w:val="both"/>
        <w:rPr>
          <w:rFonts w:ascii="Times New Roman" w:hAnsi="Times New Roman" w:cs="Times New Roman"/>
          <w:sz w:val="24"/>
          <w:lang w:val="en-ID"/>
        </w:rPr>
      </w:pPr>
      <w:r>
        <w:rPr>
          <w:rFonts w:ascii="Times New Roman" w:hAnsi="Times New Roman" w:cs="Times New Roman"/>
          <w:sz w:val="24"/>
          <w:lang w:val="en-ID"/>
        </w:rPr>
        <w:t>Berdasarkan dokumen Statuta</w:t>
      </w:r>
      <w:r w:rsidR="004E0635" w:rsidRPr="004E0635">
        <w:rPr>
          <w:rFonts w:ascii="Times New Roman" w:hAnsi="Times New Roman" w:cs="Times New Roman"/>
          <w:sz w:val="24"/>
          <w:lang w:val="en-ID"/>
        </w:rPr>
        <w:t>:</w:t>
      </w:r>
    </w:p>
    <w:p w14:paraId="7B3E4D94" w14:textId="77777777" w:rsidR="00F021F8" w:rsidRDefault="004E0635" w:rsidP="00234CAA">
      <w:pPr>
        <w:pStyle w:val="ListParagraph"/>
        <w:numPr>
          <w:ilvl w:val="0"/>
          <w:numId w:val="16"/>
        </w:numPr>
        <w:spacing w:after="0" w:line="276" w:lineRule="auto"/>
        <w:jc w:val="both"/>
        <w:rPr>
          <w:rFonts w:ascii="Times New Roman" w:hAnsi="Times New Roman" w:cs="Times New Roman"/>
          <w:sz w:val="24"/>
          <w:lang w:val="en-ID"/>
        </w:rPr>
      </w:pPr>
      <w:r w:rsidRPr="00417A54">
        <w:rPr>
          <w:rFonts w:ascii="Times New Roman" w:hAnsi="Times New Roman" w:cs="Times New Roman"/>
          <w:sz w:val="24"/>
          <w:lang w:val="en-ID"/>
        </w:rPr>
        <w:t xml:space="preserve">tidak dilengkapi dengan SK penetapan dan/atau pengesahan statuta </w:t>
      </w:r>
      <w:r w:rsidRPr="00F021F8">
        <w:rPr>
          <w:rFonts w:ascii="Times New Roman" w:hAnsi="Times New Roman" w:cs="Times New Roman"/>
          <w:sz w:val="24"/>
          <w:lang w:val="en-ID"/>
        </w:rPr>
        <w:t>oleh Yayasan;</w:t>
      </w:r>
    </w:p>
    <w:p w14:paraId="51A2AB1D" w14:textId="011CC66A" w:rsidR="000F26AF" w:rsidRDefault="00925B7E" w:rsidP="00234CAA">
      <w:pPr>
        <w:pStyle w:val="ListParagraph"/>
        <w:numPr>
          <w:ilvl w:val="0"/>
          <w:numId w:val="16"/>
        </w:numPr>
        <w:spacing w:after="0" w:line="276" w:lineRule="auto"/>
        <w:jc w:val="both"/>
        <w:rPr>
          <w:rFonts w:ascii="Times New Roman" w:hAnsi="Times New Roman" w:cs="Times New Roman"/>
          <w:sz w:val="24"/>
          <w:lang w:val="en-ID"/>
        </w:rPr>
      </w:pPr>
      <w:r>
        <w:rPr>
          <w:rFonts w:ascii="Times New Roman" w:hAnsi="Times New Roman" w:cs="Times New Roman"/>
          <w:sz w:val="24"/>
          <w:lang w:val="en-ID"/>
        </w:rPr>
        <w:t>tidak mencantumkan waktu peneta</w:t>
      </w:r>
      <w:r w:rsidR="00F021F8">
        <w:rPr>
          <w:rFonts w:ascii="Times New Roman" w:hAnsi="Times New Roman" w:cs="Times New Roman"/>
          <w:sz w:val="24"/>
          <w:lang w:val="en-ID"/>
        </w:rPr>
        <w:t>pan Statuta</w:t>
      </w:r>
      <w:r w:rsidR="000F26AF">
        <w:rPr>
          <w:rFonts w:ascii="Times New Roman" w:hAnsi="Times New Roman" w:cs="Times New Roman"/>
          <w:sz w:val="24"/>
          <w:lang w:val="en-ID"/>
        </w:rPr>
        <w:t>;</w:t>
      </w:r>
    </w:p>
    <w:p w14:paraId="56F4FA77" w14:textId="77777777" w:rsidR="00616713" w:rsidRDefault="004E0635" w:rsidP="00234CAA">
      <w:pPr>
        <w:pStyle w:val="ListParagraph"/>
        <w:numPr>
          <w:ilvl w:val="0"/>
          <w:numId w:val="16"/>
        </w:numPr>
        <w:spacing w:after="0" w:line="276" w:lineRule="auto"/>
        <w:jc w:val="both"/>
        <w:rPr>
          <w:rFonts w:ascii="Times New Roman" w:hAnsi="Times New Roman" w:cs="Times New Roman"/>
          <w:sz w:val="24"/>
          <w:lang w:val="en-ID"/>
        </w:rPr>
      </w:pPr>
      <w:r w:rsidRPr="000F26AF">
        <w:rPr>
          <w:rFonts w:ascii="Times New Roman" w:hAnsi="Times New Roman" w:cs="Times New Roman"/>
          <w:sz w:val="24"/>
          <w:lang w:val="en-ID"/>
        </w:rPr>
        <w:t xml:space="preserve">baris dan penulisan tidak teratur serta banyak terjadi </w:t>
      </w:r>
      <w:r w:rsidR="00782962">
        <w:rPr>
          <w:rFonts w:ascii="Times New Roman" w:hAnsi="Times New Roman" w:cs="Times New Roman"/>
          <w:sz w:val="24"/>
          <w:lang w:val="en-ID"/>
        </w:rPr>
        <w:t>kesalahan penulisan (</w:t>
      </w:r>
      <w:r w:rsidR="00782962" w:rsidRPr="00782962">
        <w:rPr>
          <w:rFonts w:ascii="Times New Roman" w:hAnsi="Times New Roman" w:cs="Times New Roman"/>
          <w:i/>
          <w:sz w:val="24"/>
          <w:lang w:val="en-ID"/>
        </w:rPr>
        <w:t>typo</w:t>
      </w:r>
      <w:r w:rsidR="00782962">
        <w:rPr>
          <w:rFonts w:ascii="Times New Roman" w:hAnsi="Times New Roman" w:cs="Times New Roman"/>
          <w:sz w:val="24"/>
          <w:lang w:val="en-ID"/>
        </w:rPr>
        <w:t>)</w:t>
      </w:r>
      <w:r w:rsidRPr="000F26AF">
        <w:rPr>
          <w:rFonts w:ascii="Times New Roman" w:hAnsi="Times New Roman" w:cs="Times New Roman"/>
          <w:sz w:val="24"/>
          <w:lang w:val="en-ID"/>
        </w:rPr>
        <w:t xml:space="preserve">, yang    </w:t>
      </w:r>
      <w:r w:rsidRPr="00616713">
        <w:rPr>
          <w:rFonts w:ascii="Times New Roman" w:hAnsi="Times New Roman" w:cs="Times New Roman"/>
          <w:sz w:val="24"/>
          <w:lang w:val="en-ID"/>
        </w:rPr>
        <w:t>mencerminkan ketidakcer</w:t>
      </w:r>
      <w:r w:rsidR="00616713">
        <w:rPr>
          <w:rFonts w:ascii="Times New Roman" w:hAnsi="Times New Roman" w:cs="Times New Roman"/>
          <w:sz w:val="24"/>
          <w:lang w:val="en-ID"/>
        </w:rPr>
        <w:t xml:space="preserve">matan dalam penyusunan Statuta </w:t>
      </w:r>
      <w:r w:rsidRPr="00616713">
        <w:rPr>
          <w:rFonts w:ascii="Times New Roman" w:hAnsi="Times New Roman" w:cs="Times New Roman"/>
          <w:sz w:val="24"/>
          <w:lang w:val="en-ID"/>
        </w:rPr>
        <w:t>tersebut</w:t>
      </w:r>
      <w:r w:rsidR="00616713">
        <w:rPr>
          <w:rFonts w:ascii="Times New Roman" w:hAnsi="Times New Roman" w:cs="Times New Roman"/>
          <w:sz w:val="24"/>
          <w:lang w:val="en-ID"/>
        </w:rPr>
        <w:t>;</w:t>
      </w:r>
    </w:p>
    <w:p w14:paraId="0C21B540" w14:textId="579E849B" w:rsidR="004E0635" w:rsidRPr="007B2A6C" w:rsidRDefault="004E0635" w:rsidP="00234CAA">
      <w:pPr>
        <w:pStyle w:val="ListParagraph"/>
        <w:numPr>
          <w:ilvl w:val="0"/>
          <w:numId w:val="16"/>
        </w:numPr>
        <w:spacing w:after="0" w:line="276" w:lineRule="auto"/>
        <w:jc w:val="both"/>
        <w:rPr>
          <w:rFonts w:ascii="Times New Roman" w:hAnsi="Times New Roman" w:cs="Times New Roman"/>
          <w:sz w:val="24"/>
          <w:lang w:val="en-ID"/>
        </w:rPr>
      </w:pPr>
      <w:r w:rsidRPr="00616713">
        <w:rPr>
          <w:rFonts w:ascii="Times New Roman" w:hAnsi="Times New Roman" w:cs="Times New Roman"/>
          <w:sz w:val="24"/>
          <w:lang w:val="en-ID"/>
        </w:rPr>
        <w:t xml:space="preserve">dokumen </w:t>
      </w:r>
      <w:r w:rsidR="007B2A6C" w:rsidRPr="00616713">
        <w:rPr>
          <w:rFonts w:ascii="Times New Roman" w:hAnsi="Times New Roman" w:cs="Times New Roman"/>
          <w:sz w:val="24"/>
          <w:lang w:val="en-ID"/>
        </w:rPr>
        <w:t xml:space="preserve">Statuta </w:t>
      </w:r>
      <w:r w:rsidRPr="00616713">
        <w:rPr>
          <w:rFonts w:ascii="Times New Roman" w:hAnsi="Times New Roman" w:cs="Times New Roman"/>
          <w:sz w:val="24"/>
          <w:lang w:val="en-ID"/>
        </w:rPr>
        <w:t>belum memu</w:t>
      </w:r>
      <w:r w:rsidR="007B2A6C">
        <w:rPr>
          <w:rFonts w:ascii="Times New Roman" w:hAnsi="Times New Roman" w:cs="Times New Roman"/>
          <w:sz w:val="24"/>
          <w:lang w:val="en-ID"/>
        </w:rPr>
        <w:t>at dan/atau belum sesuai dengan</w:t>
      </w:r>
      <w:r w:rsidRPr="007B2A6C">
        <w:rPr>
          <w:rFonts w:ascii="Times New Roman" w:hAnsi="Times New Roman" w:cs="Times New Roman"/>
          <w:sz w:val="24"/>
          <w:lang w:val="en-ID"/>
        </w:rPr>
        <w:t xml:space="preserve"> ketentuan dalam Permenristekdikti Nomor 16 Tahun 2018 tentang Pedoman Tata Cara Penyusunan Statuta PTS</w:t>
      </w:r>
      <w:r w:rsidR="00063DB7">
        <w:rPr>
          <w:rFonts w:ascii="Times New Roman" w:hAnsi="Times New Roman" w:cs="Times New Roman"/>
          <w:sz w:val="24"/>
          <w:lang w:val="en-ID"/>
        </w:rPr>
        <w:t>.</w:t>
      </w:r>
    </w:p>
    <w:p w14:paraId="56A4BA5E" w14:textId="190D3CF7" w:rsidR="008D1CD6" w:rsidRPr="00664A4C" w:rsidRDefault="008D1CD6"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Berdasarkan dokumen Keputusan Ketua STIENI tentang Rencana Strategis STIENI Tahun 2018-2023 tidak dicantumkan nomor dan tanggal keputusan serta tidak ditandatangani oleh Ketua STIENI.</w:t>
      </w:r>
    </w:p>
    <w:p w14:paraId="42C880F5" w14:textId="0B26229B" w:rsidR="00E77FBB" w:rsidRPr="00E77FBB" w:rsidRDefault="00E77FBB" w:rsidP="00234CAA">
      <w:pPr>
        <w:pStyle w:val="ListParagraph"/>
        <w:numPr>
          <w:ilvl w:val="0"/>
          <w:numId w:val="4"/>
        </w:numPr>
        <w:spacing w:after="0" w:line="276" w:lineRule="auto"/>
        <w:ind w:left="360"/>
        <w:jc w:val="both"/>
        <w:rPr>
          <w:rFonts w:ascii="Times New Roman" w:hAnsi="Times New Roman" w:cs="Times New Roman"/>
          <w:sz w:val="24"/>
          <w:lang w:val="en-US"/>
        </w:rPr>
      </w:pPr>
      <w:r w:rsidRPr="00C301A6">
        <w:rPr>
          <w:rFonts w:ascii="Times New Roman" w:hAnsi="Times New Roman" w:cs="Times New Roman"/>
          <w:sz w:val="24"/>
          <w:lang w:val="en-US"/>
        </w:rPr>
        <w:t>STIENI belum memiliki lembaga penel</w:t>
      </w:r>
      <w:r w:rsidR="00A339A8">
        <w:rPr>
          <w:rFonts w:ascii="Times New Roman" w:hAnsi="Times New Roman" w:cs="Times New Roman"/>
          <w:sz w:val="24"/>
          <w:lang w:val="en-US"/>
        </w:rPr>
        <w:t xml:space="preserve">itian, hanya memiliki lembaga </w:t>
      </w:r>
      <w:r w:rsidR="00925B7E">
        <w:rPr>
          <w:rFonts w:ascii="Times New Roman" w:hAnsi="Times New Roman" w:cs="Times New Roman"/>
          <w:sz w:val="24"/>
          <w:lang w:val="en-US"/>
        </w:rPr>
        <w:t>Pengabdian kepada Masyarakat</w:t>
      </w:r>
      <w:r w:rsidRPr="00C301A6">
        <w:rPr>
          <w:rFonts w:ascii="Times New Roman" w:hAnsi="Times New Roman" w:cs="Times New Roman"/>
          <w:sz w:val="24"/>
          <w:lang w:val="en-US"/>
        </w:rPr>
        <w:t xml:space="preserve"> dan belum pernah melaporkan ke simlitabmas</w:t>
      </w:r>
      <w:r>
        <w:rPr>
          <w:rFonts w:ascii="Times New Roman" w:hAnsi="Times New Roman" w:cs="Times New Roman"/>
          <w:sz w:val="24"/>
          <w:lang w:val="en-US"/>
        </w:rPr>
        <w:t>.</w:t>
      </w:r>
    </w:p>
    <w:p w14:paraId="1FA74555" w14:textId="77777777" w:rsidR="000516A6" w:rsidRDefault="000516A6" w:rsidP="00234CAA">
      <w:pPr>
        <w:pStyle w:val="ListParagraph"/>
        <w:numPr>
          <w:ilvl w:val="0"/>
          <w:numId w:val="4"/>
        </w:numPr>
        <w:spacing w:after="0" w:line="276" w:lineRule="auto"/>
        <w:ind w:left="360"/>
        <w:jc w:val="both"/>
        <w:rPr>
          <w:rFonts w:ascii="Times New Roman" w:hAnsi="Times New Roman" w:cs="Times New Roman"/>
          <w:sz w:val="24"/>
          <w:lang w:val="en-US"/>
        </w:rPr>
      </w:pPr>
      <w:r w:rsidRPr="0021413B">
        <w:rPr>
          <w:rFonts w:ascii="Times New Roman" w:hAnsi="Times New Roman" w:cs="Times New Roman"/>
          <w:sz w:val="24"/>
          <w:lang w:val="en-US"/>
        </w:rPr>
        <w:t xml:space="preserve">Kaprodi </w:t>
      </w:r>
      <w:r>
        <w:rPr>
          <w:rFonts w:ascii="Times New Roman" w:hAnsi="Times New Roman" w:cs="Times New Roman"/>
          <w:sz w:val="24"/>
          <w:lang w:val="en-US"/>
        </w:rPr>
        <w:t xml:space="preserve">Manajemen Program Sarjana dan Kaprodi Akuntansi Program Sarjana </w:t>
      </w:r>
      <w:r w:rsidRPr="0021413B">
        <w:rPr>
          <w:rFonts w:ascii="Times New Roman" w:hAnsi="Times New Roman" w:cs="Times New Roman"/>
          <w:sz w:val="24"/>
          <w:lang w:val="en-US"/>
        </w:rPr>
        <w:t>tidak mengetahui data-data dalam instrumen akreditasi karena disusun oleh konsultan akreditasi</w:t>
      </w:r>
      <w:r>
        <w:rPr>
          <w:rFonts w:ascii="Times New Roman" w:hAnsi="Times New Roman" w:cs="Times New Roman"/>
          <w:sz w:val="24"/>
          <w:lang w:val="en-US"/>
        </w:rPr>
        <w:t>.</w:t>
      </w:r>
    </w:p>
    <w:p w14:paraId="6F1B7E6E" w14:textId="77777777" w:rsidR="000516A6" w:rsidRDefault="000516A6" w:rsidP="00234CAA">
      <w:pPr>
        <w:pStyle w:val="ListParagraph"/>
        <w:numPr>
          <w:ilvl w:val="0"/>
          <w:numId w:val="4"/>
        </w:numPr>
        <w:spacing w:after="0" w:line="276" w:lineRule="auto"/>
        <w:ind w:left="360"/>
        <w:jc w:val="both"/>
        <w:rPr>
          <w:rFonts w:ascii="Times New Roman" w:hAnsi="Times New Roman" w:cs="Times New Roman"/>
          <w:sz w:val="24"/>
          <w:lang w:val="en-US"/>
        </w:rPr>
      </w:pPr>
      <w:r w:rsidRPr="00300189">
        <w:rPr>
          <w:rFonts w:ascii="Times New Roman" w:hAnsi="Times New Roman" w:cs="Times New Roman"/>
          <w:sz w:val="24"/>
          <w:lang w:val="en-US"/>
        </w:rPr>
        <w:t>Jajaran STIENI kurang mengetahui perkembangan aturan terbaru</w:t>
      </w:r>
      <w:r>
        <w:rPr>
          <w:rFonts w:ascii="Times New Roman" w:hAnsi="Times New Roman" w:cs="Times New Roman"/>
          <w:sz w:val="24"/>
          <w:lang w:val="en-US"/>
        </w:rPr>
        <w:t xml:space="preserve">, khususnya terkait </w:t>
      </w:r>
      <w:r w:rsidRPr="0021413B">
        <w:rPr>
          <w:rFonts w:ascii="Times New Roman" w:hAnsi="Times New Roman" w:cs="Times New Roman"/>
          <w:sz w:val="24"/>
          <w:lang w:val="en-US"/>
        </w:rPr>
        <w:t>Sistem Penjaminan Mutu p</w:t>
      </w:r>
      <w:r>
        <w:rPr>
          <w:rFonts w:ascii="Times New Roman" w:hAnsi="Times New Roman" w:cs="Times New Roman"/>
          <w:sz w:val="24"/>
          <w:lang w:val="en-US"/>
        </w:rPr>
        <w:t xml:space="preserve">erguruan </w:t>
      </w:r>
      <w:r w:rsidRPr="0021413B">
        <w:rPr>
          <w:rFonts w:ascii="Times New Roman" w:hAnsi="Times New Roman" w:cs="Times New Roman"/>
          <w:sz w:val="24"/>
          <w:lang w:val="en-US"/>
        </w:rPr>
        <w:t>t</w:t>
      </w:r>
      <w:r>
        <w:rPr>
          <w:rFonts w:ascii="Times New Roman" w:hAnsi="Times New Roman" w:cs="Times New Roman"/>
          <w:sz w:val="24"/>
          <w:lang w:val="en-US"/>
        </w:rPr>
        <w:t>inggi</w:t>
      </w:r>
      <w:r w:rsidRPr="00300189">
        <w:rPr>
          <w:rFonts w:ascii="Times New Roman" w:hAnsi="Times New Roman" w:cs="Times New Roman"/>
          <w:sz w:val="24"/>
          <w:lang w:val="en-US"/>
        </w:rPr>
        <w:t>.</w:t>
      </w:r>
    </w:p>
    <w:p w14:paraId="304D5496" w14:textId="77777777" w:rsidR="002C2CCD" w:rsidRDefault="002C2CCD"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STIENI m</w:t>
      </w:r>
      <w:r w:rsidRPr="004708D5">
        <w:rPr>
          <w:rFonts w:ascii="Times New Roman" w:hAnsi="Times New Roman" w:cs="Times New Roman"/>
          <w:sz w:val="24"/>
          <w:lang w:val="en-US"/>
        </w:rPr>
        <w:t xml:space="preserve">enggunakan aplikasi </w:t>
      </w:r>
      <w:r w:rsidRPr="004708D5">
        <w:rPr>
          <w:rFonts w:ascii="Times New Roman" w:hAnsi="Times New Roman" w:cs="Times New Roman"/>
          <w:i/>
          <w:sz w:val="24"/>
          <w:lang w:val="en-US"/>
        </w:rPr>
        <w:t>E-Learning</w:t>
      </w:r>
      <w:r w:rsidRPr="004708D5">
        <w:rPr>
          <w:rFonts w:ascii="Times New Roman" w:hAnsi="Times New Roman" w:cs="Times New Roman"/>
          <w:sz w:val="24"/>
          <w:lang w:val="en-US"/>
        </w:rPr>
        <w:t xml:space="preserve"> untuk membagi modul dan menerima laporan </w:t>
      </w:r>
      <w:r>
        <w:rPr>
          <w:rFonts w:ascii="Times New Roman" w:hAnsi="Times New Roman" w:cs="Times New Roman"/>
          <w:sz w:val="24"/>
          <w:lang w:val="en-US"/>
        </w:rPr>
        <w:t xml:space="preserve">perkuliahan dari </w:t>
      </w:r>
      <w:r w:rsidRPr="004708D5">
        <w:rPr>
          <w:rFonts w:ascii="Times New Roman" w:hAnsi="Times New Roman" w:cs="Times New Roman"/>
          <w:sz w:val="24"/>
          <w:lang w:val="en-US"/>
        </w:rPr>
        <w:t>dosen.</w:t>
      </w:r>
    </w:p>
    <w:p w14:paraId="6FBE87CD" w14:textId="77777777" w:rsidR="007C72B1" w:rsidRDefault="007C72B1" w:rsidP="00234CAA">
      <w:pPr>
        <w:pStyle w:val="ListParagraph"/>
        <w:numPr>
          <w:ilvl w:val="0"/>
          <w:numId w:val="4"/>
        </w:numPr>
        <w:spacing w:after="0" w:line="276" w:lineRule="auto"/>
        <w:ind w:left="360"/>
        <w:jc w:val="both"/>
        <w:rPr>
          <w:rFonts w:ascii="Times New Roman" w:hAnsi="Times New Roman" w:cs="Times New Roman"/>
          <w:sz w:val="24"/>
          <w:lang w:val="en-US"/>
        </w:rPr>
      </w:pPr>
      <w:r w:rsidRPr="00C301A6">
        <w:rPr>
          <w:rFonts w:ascii="Times New Roman" w:hAnsi="Times New Roman" w:cs="Times New Roman"/>
          <w:sz w:val="24"/>
          <w:lang w:val="en-US"/>
        </w:rPr>
        <w:t xml:space="preserve">Penerimaan mahasiswa </w:t>
      </w:r>
      <w:r>
        <w:rPr>
          <w:rFonts w:ascii="Times New Roman" w:hAnsi="Times New Roman" w:cs="Times New Roman"/>
          <w:sz w:val="24"/>
          <w:lang w:val="en-US"/>
        </w:rPr>
        <w:t xml:space="preserve">pada STIENI </w:t>
      </w:r>
      <w:r w:rsidRPr="00C301A6">
        <w:rPr>
          <w:rFonts w:ascii="Times New Roman" w:hAnsi="Times New Roman" w:cs="Times New Roman"/>
          <w:sz w:val="24"/>
          <w:lang w:val="en-US"/>
        </w:rPr>
        <w:t xml:space="preserve">melibatkan pihak ketiga </w:t>
      </w:r>
      <w:r>
        <w:rPr>
          <w:rFonts w:ascii="Times New Roman" w:hAnsi="Times New Roman" w:cs="Times New Roman"/>
          <w:sz w:val="24"/>
          <w:lang w:val="en-US"/>
        </w:rPr>
        <w:t xml:space="preserve">melalui </w:t>
      </w:r>
      <w:r w:rsidRPr="00C301A6">
        <w:rPr>
          <w:rFonts w:ascii="Times New Roman" w:hAnsi="Times New Roman" w:cs="Times New Roman"/>
          <w:sz w:val="24"/>
          <w:lang w:val="en-US"/>
        </w:rPr>
        <w:t xml:space="preserve">P2K (Program Perkuliahan Karyawan) </w:t>
      </w:r>
      <w:r>
        <w:rPr>
          <w:rFonts w:ascii="Times New Roman" w:hAnsi="Times New Roman" w:cs="Times New Roman"/>
          <w:sz w:val="24"/>
          <w:lang w:val="en-US"/>
        </w:rPr>
        <w:t>yang di</w:t>
      </w:r>
      <w:r w:rsidRPr="00C301A6">
        <w:rPr>
          <w:rFonts w:ascii="Times New Roman" w:hAnsi="Times New Roman" w:cs="Times New Roman"/>
          <w:sz w:val="24"/>
          <w:lang w:val="en-US"/>
        </w:rPr>
        <w:t xml:space="preserve">koordinasi </w:t>
      </w:r>
      <w:r>
        <w:rPr>
          <w:rFonts w:ascii="Times New Roman" w:hAnsi="Times New Roman" w:cs="Times New Roman"/>
          <w:sz w:val="24"/>
          <w:lang w:val="en-US"/>
        </w:rPr>
        <w:t>oleh</w:t>
      </w:r>
      <w:r w:rsidRPr="00C301A6">
        <w:rPr>
          <w:rFonts w:ascii="Times New Roman" w:hAnsi="Times New Roman" w:cs="Times New Roman"/>
          <w:sz w:val="24"/>
          <w:lang w:val="en-US"/>
        </w:rPr>
        <w:t xml:space="preserve"> </w:t>
      </w:r>
      <w:r>
        <w:rPr>
          <w:rFonts w:ascii="Times New Roman" w:hAnsi="Times New Roman" w:cs="Times New Roman"/>
          <w:sz w:val="24"/>
          <w:lang w:val="en-US"/>
        </w:rPr>
        <w:t>Sdr.</w:t>
      </w:r>
      <w:r w:rsidRPr="00C301A6">
        <w:rPr>
          <w:rFonts w:ascii="Times New Roman" w:hAnsi="Times New Roman" w:cs="Times New Roman"/>
          <w:sz w:val="24"/>
          <w:lang w:val="en-US"/>
        </w:rPr>
        <w:t xml:space="preserve"> Priya Utama (Kepala BAAK). </w:t>
      </w:r>
    </w:p>
    <w:p w14:paraId="486940C9" w14:textId="3CD2666B" w:rsidR="00A80B5F" w:rsidRDefault="00A80B5F"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Jumlah dosen tetap STIENI Berdasarkan dokumen yang ditunjukkan, yaitu:</w:t>
      </w:r>
    </w:p>
    <w:p w14:paraId="08E72A07" w14:textId="449B1921" w:rsidR="00A80B5F" w:rsidRDefault="00A80B5F" w:rsidP="00234CAA">
      <w:pPr>
        <w:pStyle w:val="ListParagraph"/>
        <w:numPr>
          <w:ilvl w:val="0"/>
          <w:numId w:val="10"/>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Prodi Akuntansi Program Sarjana sebanyak</w:t>
      </w:r>
      <w:r w:rsidRPr="00F07591">
        <w:rPr>
          <w:rFonts w:ascii="Times New Roman" w:hAnsi="Times New Roman" w:cs="Times New Roman"/>
          <w:sz w:val="24"/>
          <w:lang w:val="en-US"/>
        </w:rPr>
        <w:t xml:space="preserve"> </w:t>
      </w:r>
      <w:r w:rsidR="00925B7E">
        <w:rPr>
          <w:rFonts w:ascii="Times New Roman" w:hAnsi="Times New Roman" w:cs="Times New Roman"/>
          <w:sz w:val="24"/>
          <w:lang w:val="en-US"/>
        </w:rPr>
        <w:t>5</w:t>
      </w:r>
      <w:r>
        <w:rPr>
          <w:rFonts w:ascii="Times New Roman" w:hAnsi="Times New Roman" w:cs="Times New Roman"/>
          <w:sz w:val="24"/>
          <w:lang w:val="en-US"/>
        </w:rPr>
        <w:t xml:space="preserve"> orang; dan</w:t>
      </w:r>
    </w:p>
    <w:p w14:paraId="2743FB34" w14:textId="77777777" w:rsidR="00A80B5F" w:rsidRDefault="00A80B5F" w:rsidP="00234CAA">
      <w:pPr>
        <w:pStyle w:val="ListParagraph"/>
        <w:numPr>
          <w:ilvl w:val="0"/>
          <w:numId w:val="10"/>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Prodi </w:t>
      </w:r>
      <w:r w:rsidRPr="002D4353">
        <w:rPr>
          <w:rFonts w:ascii="Times New Roman" w:hAnsi="Times New Roman" w:cs="Times New Roman"/>
          <w:sz w:val="24"/>
          <w:lang w:val="en-US"/>
        </w:rPr>
        <w:t>Manajemen</w:t>
      </w:r>
      <w:r>
        <w:rPr>
          <w:rFonts w:ascii="Times New Roman" w:hAnsi="Times New Roman" w:cs="Times New Roman"/>
          <w:sz w:val="24"/>
          <w:lang w:val="en-US"/>
        </w:rPr>
        <w:t xml:space="preserve"> Program Sarjana</w:t>
      </w:r>
      <w:r w:rsidRPr="005C56D3">
        <w:rPr>
          <w:rFonts w:ascii="Times New Roman" w:hAnsi="Times New Roman" w:cs="Times New Roman"/>
          <w:sz w:val="24"/>
          <w:lang w:val="en-US"/>
        </w:rPr>
        <w:t xml:space="preserve"> </w:t>
      </w:r>
      <w:r>
        <w:rPr>
          <w:rFonts w:ascii="Times New Roman" w:hAnsi="Times New Roman" w:cs="Times New Roman"/>
          <w:sz w:val="24"/>
          <w:lang w:val="en-US"/>
        </w:rPr>
        <w:t>sebanyak</w:t>
      </w:r>
      <w:r w:rsidRPr="005C56D3">
        <w:rPr>
          <w:rFonts w:ascii="Times New Roman" w:hAnsi="Times New Roman" w:cs="Times New Roman"/>
          <w:sz w:val="24"/>
          <w:lang w:val="en-US"/>
        </w:rPr>
        <w:t xml:space="preserve"> 5</w:t>
      </w:r>
      <w:r>
        <w:rPr>
          <w:rFonts w:ascii="Times New Roman" w:hAnsi="Times New Roman" w:cs="Times New Roman"/>
          <w:sz w:val="24"/>
          <w:lang w:val="en-US"/>
        </w:rPr>
        <w:t xml:space="preserve"> orang.</w:t>
      </w:r>
    </w:p>
    <w:p w14:paraId="7608B741" w14:textId="77777777" w:rsidR="00A80B5F" w:rsidRDefault="00A80B5F" w:rsidP="00A80B5F">
      <w:p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sedangkan berdasarkan data PDDIKTI per tanggal 2 Februari 2021, jumlah dosen tetap yaitu:</w:t>
      </w:r>
    </w:p>
    <w:p w14:paraId="476B2FC0" w14:textId="77777777" w:rsidR="00A80B5F" w:rsidRDefault="00A80B5F" w:rsidP="00234CAA">
      <w:pPr>
        <w:pStyle w:val="ListParagraph"/>
        <w:numPr>
          <w:ilvl w:val="0"/>
          <w:numId w:val="11"/>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Prodi Akuntansi Program Sarjana sebanyak 6 orang; dan</w:t>
      </w:r>
    </w:p>
    <w:p w14:paraId="7613AB65" w14:textId="77777777" w:rsidR="00A80B5F" w:rsidRPr="0020574E" w:rsidRDefault="00A80B5F" w:rsidP="00234CAA">
      <w:pPr>
        <w:pStyle w:val="ListParagraph"/>
        <w:numPr>
          <w:ilvl w:val="0"/>
          <w:numId w:val="11"/>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Prodi </w:t>
      </w:r>
      <w:r w:rsidRPr="002D4353">
        <w:rPr>
          <w:rFonts w:ascii="Times New Roman" w:hAnsi="Times New Roman" w:cs="Times New Roman"/>
          <w:sz w:val="24"/>
          <w:lang w:val="en-US"/>
        </w:rPr>
        <w:t>Manajemen</w:t>
      </w:r>
      <w:r>
        <w:rPr>
          <w:rFonts w:ascii="Times New Roman" w:hAnsi="Times New Roman" w:cs="Times New Roman"/>
          <w:sz w:val="24"/>
          <w:lang w:val="en-US"/>
        </w:rPr>
        <w:t xml:space="preserve"> Program Sarjana sebanyak 7 orang (1 orang di antaranya masih berkualifikasi pendidikan Sarjana).</w:t>
      </w:r>
    </w:p>
    <w:p w14:paraId="69708606" w14:textId="77777777" w:rsidR="009150C0" w:rsidRDefault="009150C0" w:rsidP="00234CAA">
      <w:pPr>
        <w:pStyle w:val="ListParagraph"/>
        <w:numPr>
          <w:ilvl w:val="0"/>
          <w:numId w:val="4"/>
        </w:numPr>
        <w:spacing w:after="0" w:line="276" w:lineRule="auto"/>
        <w:ind w:left="360"/>
        <w:jc w:val="both"/>
        <w:rPr>
          <w:rFonts w:ascii="Times New Roman" w:hAnsi="Times New Roman" w:cs="Times New Roman"/>
          <w:sz w:val="24"/>
          <w:lang w:val="en-US"/>
        </w:rPr>
      </w:pPr>
      <w:r w:rsidRPr="00C301A6">
        <w:rPr>
          <w:rFonts w:ascii="Times New Roman" w:hAnsi="Times New Roman" w:cs="Times New Roman"/>
          <w:sz w:val="24"/>
          <w:lang w:val="en-US"/>
        </w:rPr>
        <w:t xml:space="preserve">Mahasiswa </w:t>
      </w:r>
      <w:r>
        <w:rPr>
          <w:rFonts w:ascii="Times New Roman" w:hAnsi="Times New Roman" w:cs="Times New Roman"/>
          <w:sz w:val="24"/>
          <w:lang w:val="en-US"/>
        </w:rPr>
        <w:t xml:space="preserve">angkatan </w:t>
      </w:r>
      <w:r w:rsidRPr="00C301A6">
        <w:rPr>
          <w:rFonts w:ascii="Times New Roman" w:hAnsi="Times New Roman" w:cs="Times New Roman"/>
          <w:sz w:val="24"/>
          <w:lang w:val="en-US"/>
        </w:rPr>
        <w:t xml:space="preserve">2020 </w:t>
      </w:r>
      <w:r>
        <w:rPr>
          <w:rFonts w:ascii="Times New Roman" w:hAnsi="Times New Roman" w:cs="Times New Roman"/>
          <w:sz w:val="24"/>
          <w:lang w:val="en-US"/>
        </w:rPr>
        <w:t xml:space="preserve">sebanyak 52 orang </w:t>
      </w:r>
      <w:r w:rsidRPr="00C301A6">
        <w:rPr>
          <w:rFonts w:ascii="Times New Roman" w:hAnsi="Times New Roman" w:cs="Times New Roman"/>
          <w:sz w:val="24"/>
          <w:lang w:val="en-US"/>
        </w:rPr>
        <w:t>(</w:t>
      </w:r>
      <w:r>
        <w:rPr>
          <w:rFonts w:ascii="Times New Roman" w:hAnsi="Times New Roman" w:cs="Times New Roman"/>
          <w:sz w:val="24"/>
          <w:lang w:val="en-US"/>
        </w:rPr>
        <w:t>Prodi Akuntansi Program Sarjana sebanyak 13 orang</w:t>
      </w:r>
      <w:r w:rsidRPr="00C301A6">
        <w:rPr>
          <w:rFonts w:ascii="Times New Roman" w:hAnsi="Times New Roman" w:cs="Times New Roman"/>
          <w:sz w:val="24"/>
          <w:lang w:val="en-US"/>
        </w:rPr>
        <w:t xml:space="preserve"> dan </w:t>
      </w:r>
      <w:r>
        <w:rPr>
          <w:rFonts w:ascii="Times New Roman" w:hAnsi="Times New Roman" w:cs="Times New Roman"/>
          <w:sz w:val="24"/>
          <w:lang w:val="en-US"/>
        </w:rPr>
        <w:t xml:space="preserve">Prodi </w:t>
      </w:r>
      <w:r w:rsidRPr="002D4353">
        <w:rPr>
          <w:rFonts w:ascii="Times New Roman" w:hAnsi="Times New Roman" w:cs="Times New Roman"/>
          <w:sz w:val="24"/>
          <w:lang w:val="en-US"/>
        </w:rPr>
        <w:t>Manajemen</w:t>
      </w:r>
      <w:r>
        <w:rPr>
          <w:rFonts w:ascii="Times New Roman" w:hAnsi="Times New Roman" w:cs="Times New Roman"/>
          <w:sz w:val="24"/>
          <w:lang w:val="en-US"/>
        </w:rPr>
        <w:t xml:space="preserve"> Program Sarjana</w:t>
      </w:r>
      <w:r w:rsidRPr="00C301A6">
        <w:rPr>
          <w:rFonts w:ascii="Times New Roman" w:hAnsi="Times New Roman" w:cs="Times New Roman"/>
          <w:sz w:val="24"/>
          <w:lang w:val="en-US"/>
        </w:rPr>
        <w:t xml:space="preserve"> </w:t>
      </w:r>
      <w:r>
        <w:rPr>
          <w:rFonts w:ascii="Times New Roman" w:hAnsi="Times New Roman" w:cs="Times New Roman"/>
          <w:sz w:val="24"/>
          <w:lang w:val="en-US"/>
        </w:rPr>
        <w:t xml:space="preserve">sebanyak </w:t>
      </w:r>
      <w:r w:rsidRPr="00C301A6">
        <w:rPr>
          <w:rFonts w:ascii="Times New Roman" w:hAnsi="Times New Roman" w:cs="Times New Roman"/>
          <w:sz w:val="24"/>
          <w:lang w:val="en-US"/>
        </w:rPr>
        <w:t xml:space="preserve">39 orang) belum dilaporkan ke PDDIKTI karena menurut Operator PDDIKTI </w:t>
      </w:r>
      <w:r>
        <w:rPr>
          <w:rFonts w:ascii="Times New Roman" w:hAnsi="Times New Roman" w:cs="Times New Roman"/>
          <w:sz w:val="24"/>
          <w:lang w:val="en-US"/>
        </w:rPr>
        <w:t>STIENI bahwa saat ini STIENI</w:t>
      </w:r>
      <w:r w:rsidRPr="00C301A6">
        <w:rPr>
          <w:rFonts w:ascii="Times New Roman" w:hAnsi="Times New Roman" w:cs="Times New Roman"/>
          <w:sz w:val="24"/>
          <w:lang w:val="en-US"/>
        </w:rPr>
        <w:t xml:space="preserve"> belum menerima form pendaftaran dari </w:t>
      </w:r>
      <w:r>
        <w:rPr>
          <w:rFonts w:ascii="Times New Roman" w:hAnsi="Times New Roman" w:cs="Times New Roman"/>
          <w:sz w:val="24"/>
          <w:lang w:val="en-US"/>
        </w:rPr>
        <w:t xml:space="preserve">pihak </w:t>
      </w:r>
      <w:r w:rsidRPr="00C301A6">
        <w:rPr>
          <w:rFonts w:ascii="Times New Roman" w:hAnsi="Times New Roman" w:cs="Times New Roman"/>
          <w:sz w:val="24"/>
          <w:lang w:val="en-US"/>
        </w:rPr>
        <w:t>P2K.</w:t>
      </w:r>
    </w:p>
    <w:p w14:paraId="25EE6CBF" w14:textId="77777777" w:rsidR="00E30E4A" w:rsidRDefault="00E30E4A" w:rsidP="00234CAA">
      <w:pPr>
        <w:pStyle w:val="ListParagraph"/>
        <w:numPr>
          <w:ilvl w:val="0"/>
          <w:numId w:val="4"/>
        </w:numPr>
        <w:spacing w:after="0" w:line="276" w:lineRule="auto"/>
        <w:ind w:left="360"/>
        <w:jc w:val="both"/>
        <w:rPr>
          <w:rFonts w:ascii="Times New Roman" w:hAnsi="Times New Roman" w:cs="Times New Roman"/>
          <w:sz w:val="24"/>
          <w:lang w:val="en-US"/>
        </w:rPr>
      </w:pPr>
      <w:r w:rsidRPr="002D4353">
        <w:rPr>
          <w:rFonts w:ascii="Times New Roman" w:hAnsi="Times New Roman" w:cs="Times New Roman"/>
          <w:sz w:val="24"/>
          <w:lang w:val="en-US"/>
        </w:rPr>
        <w:t xml:space="preserve">Terdapat mahasiswa tanpa status pada laporan </w:t>
      </w:r>
      <w:r>
        <w:rPr>
          <w:rFonts w:ascii="Times New Roman" w:hAnsi="Times New Roman" w:cs="Times New Roman"/>
          <w:sz w:val="24"/>
          <w:lang w:val="en-US"/>
        </w:rPr>
        <w:t xml:space="preserve">semester </w:t>
      </w:r>
      <w:r w:rsidRPr="002D4353">
        <w:rPr>
          <w:rFonts w:ascii="Times New Roman" w:hAnsi="Times New Roman" w:cs="Times New Roman"/>
          <w:sz w:val="24"/>
          <w:lang w:val="en-US"/>
        </w:rPr>
        <w:t>2019</w:t>
      </w:r>
      <w:r>
        <w:rPr>
          <w:rFonts w:ascii="Times New Roman" w:hAnsi="Times New Roman" w:cs="Times New Roman"/>
          <w:sz w:val="24"/>
          <w:lang w:val="en-US"/>
        </w:rPr>
        <w:t>-</w:t>
      </w:r>
      <w:r w:rsidRPr="002D4353">
        <w:rPr>
          <w:rFonts w:ascii="Times New Roman" w:hAnsi="Times New Roman" w:cs="Times New Roman"/>
          <w:sz w:val="24"/>
          <w:lang w:val="en-US"/>
        </w:rPr>
        <w:t>2 sebanyak</w:t>
      </w:r>
      <w:r>
        <w:rPr>
          <w:rFonts w:ascii="Times New Roman" w:hAnsi="Times New Roman" w:cs="Times New Roman"/>
          <w:sz w:val="24"/>
          <w:lang w:val="en-US"/>
        </w:rPr>
        <w:t>:</w:t>
      </w:r>
    </w:p>
    <w:p w14:paraId="46CEB321" w14:textId="77777777" w:rsidR="00E30E4A" w:rsidRDefault="00E30E4A" w:rsidP="00234CAA">
      <w:pPr>
        <w:pStyle w:val="ListParagraph"/>
        <w:numPr>
          <w:ilvl w:val="0"/>
          <w:numId w:val="9"/>
        </w:numPr>
        <w:spacing w:after="0" w:line="276" w:lineRule="auto"/>
        <w:jc w:val="both"/>
        <w:rPr>
          <w:rFonts w:ascii="Times New Roman" w:hAnsi="Times New Roman" w:cs="Times New Roman"/>
          <w:sz w:val="24"/>
          <w:lang w:val="en-US"/>
        </w:rPr>
      </w:pPr>
      <w:r w:rsidRPr="002D4353">
        <w:rPr>
          <w:rFonts w:ascii="Times New Roman" w:hAnsi="Times New Roman" w:cs="Times New Roman"/>
          <w:sz w:val="24"/>
          <w:lang w:val="en-US"/>
        </w:rPr>
        <w:t xml:space="preserve">33 orang </w:t>
      </w:r>
      <w:r>
        <w:rPr>
          <w:rFonts w:ascii="Times New Roman" w:hAnsi="Times New Roman" w:cs="Times New Roman"/>
          <w:sz w:val="24"/>
          <w:lang w:val="en-US"/>
        </w:rPr>
        <w:t>Prodi Akuntansi Program Sarjana; dan</w:t>
      </w:r>
    </w:p>
    <w:p w14:paraId="02BAC75E" w14:textId="77777777" w:rsidR="00E30E4A" w:rsidRDefault="00E30E4A" w:rsidP="00234CAA">
      <w:pPr>
        <w:pStyle w:val="ListParagraph"/>
        <w:numPr>
          <w:ilvl w:val="0"/>
          <w:numId w:val="9"/>
        </w:numPr>
        <w:spacing w:after="0" w:line="276" w:lineRule="auto"/>
        <w:jc w:val="both"/>
        <w:rPr>
          <w:rFonts w:ascii="Times New Roman" w:hAnsi="Times New Roman" w:cs="Times New Roman"/>
          <w:sz w:val="24"/>
          <w:lang w:val="en-US"/>
        </w:rPr>
      </w:pPr>
      <w:r w:rsidRPr="002D4353">
        <w:rPr>
          <w:rFonts w:ascii="Times New Roman" w:hAnsi="Times New Roman" w:cs="Times New Roman"/>
          <w:sz w:val="24"/>
          <w:lang w:val="en-US"/>
        </w:rPr>
        <w:t xml:space="preserve">133 orang </w:t>
      </w:r>
      <w:r>
        <w:rPr>
          <w:rFonts w:ascii="Times New Roman" w:hAnsi="Times New Roman" w:cs="Times New Roman"/>
          <w:sz w:val="24"/>
          <w:lang w:val="en-US"/>
        </w:rPr>
        <w:t xml:space="preserve">Prodi </w:t>
      </w:r>
      <w:r w:rsidRPr="002D4353">
        <w:rPr>
          <w:rFonts w:ascii="Times New Roman" w:hAnsi="Times New Roman" w:cs="Times New Roman"/>
          <w:sz w:val="24"/>
          <w:lang w:val="en-US"/>
        </w:rPr>
        <w:t>Manajemen</w:t>
      </w:r>
      <w:r>
        <w:rPr>
          <w:rFonts w:ascii="Times New Roman" w:hAnsi="Times New Roman" w:cs="Times New Roman"/>
          <w:sz w:val="24"/>
          <w:lang w:val="en-US"/>
        </w:rPr>
        <w:t xml:space="preserve"> Program Sarjana.</w:t>
      </w:r>
    </w:p>
    <w:p w14:paraId="53C2A736" w14:textId="3E9A5C02" w:rsidR="006A3DDC" w:rsidRDefault="008A10A6"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Hasil </w:t>
      </w:r>
      <w:r w:rsidR="00D00ABE">
        <w:rPr>
          <w:rFonts w:ascii="Times New Roman" w:hAnsi="Times New Roman" w:cs="Times New Roman"/>
          <w:sz w:val="24"/>
          <w:lang w:val="en-US"/>
        </w:rPr>
        <w:t>wawancara</w:t>
      </w:r>
      <w:r w:rsidR="00342089">
        <w:rPr>
          <w:rFonts w:ascii="Times New Roman" w:hAnsi="Times New Roman" w:cs="Times New Roman"/>
          <w:sz w:val="24"/>
          <w:lang w:val="en-US"/>
        </w:rPr>
        <w:t xml:space="preserve"> terhadap Sdr. Siti Fazriah (NIM 204347151023), mahasiswa Prodi Manajemen Program Sarjana</w:t>
      </w:r>
      <w:r w:rsidR="00D00ABE">
        <w:rPr>
          <w:rFonts w:ascii="Times New Roman" w:hAnsi="Times New Roman" w:cs="Times New Roman"/>
          <w:sz w:val="24"/>
          <w:lang w:val="en-US"/>
        </w:rPr>
        <w:t>:</w:t>
      </w:r>
    </w:p>
    <w:p w14:paraId="67C86960" w14:textId="77777777" w:rsidR="002E6F8F" w:rsidRDefault="00D00ABE" w:rsidP="00234CAA">
      <w:pPr>
        <w:pStyle w:val="ListParagraph"/>
        <w:numPr>
          <w:ilvl w:val="0"/>
          <w:numId w:val="6"/>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mengaku mengambil </w:t>
      </w:r>
      <w:r w:rsidR="002653F3">
        <w:rPr>
          <w:rFonts w:ascii="Times New Roman" w:hAnsi="Times New Roman" w:cs="Times New Roman"/>
          <w:sz w:val="24"/>
          <w:lang w:val="en-US"/>
        </w:rPr>
        <w:t>8</w:t>
      </w:r>
      <w:r>
        <w:rPr>
          <w:rFonts w:ascii="Times New Roman" w:hAnsi="Times New Roman" w:cs="Times New Roman"/>
          <w:sz w:val="24"/>
          <w:lang w:val="en-US"/>
        </w:rPr>
        <w:t xml:space="preserve"> (</w:t>
      </w:r>
      <w:r w:rsidR="002653F3">
        <w:rPr>
          <w:rFonts w:ascii="Times New Roman" w:hAnsi="Times New Roman" w:cs="Times New Roman"/>
          <w:sz w:val="24"/>
          <w:lang w:val="en-US"/>
        </w:rPr>
        <w:t>delapan</w:t>
      </w:r>
      <w:r>
        <w:rPr>
          <w:rFonts w:ascii="Times New Roman" w:hAnsi="Times New Roman" w:cs="Times New Roman"/>
          <w:sz w:val="24"/>
          <w:lang w:val="en-US"/>
        </w:rPr>
        <w:t>)</w:t>
      </w:r>
      <w:r w:rsidR="002B1C84">
        <w:rPr>
          <w:rFonts w:ascii="Times New Roman" w:hAnsi="Times New Roman" w:cs="Times New Roman"/>
          <w:sz w:val="24"/>
          <w:lang w:val="en-US"/>
        </w:rPr>
        <w:t xml:space="preserve"> mata kuliah pada semester I</w:t>
      </w:r>
      <w:r w:rsidR="00EA27E6">
        <w:rPr>
          <w:rFonts w:ascii="Times New Roman" w:hAnsi="Times New Roman" w:cs="Times New Roman"/>
          <w:sz w:val="24"/>
          <w:lang w:val="en-US"/>
        </w:rPr>
        <w:t xml:space="preserve"> (2020-1)</w:t>
      </w:r>
      <w:r w:rsidR="00E040A7">
        <w:rPr>
          <w:rFonts w:ascii="Times New Roman" w:hAnsi="Times New Roman" w:cs="Times New Roman"/>
          <w:sz w:val="24"/>
          <w:lang w:val="en-US"/>
        </w:rPr>
        <w:t xml:space="preserve"> dengan beban 19 sks</w:t>
      </w:r>
      <w:r w:rsidR="002B1C84">
        <w:rPr>
          <w:rFonts w:ascii="Times New Roman" w:hAnsi="Times New Roman" w:cs="Times New Roman"/>
          <w:sz w:val="24"/>
          <w:lang w:val="en-US"/>
        </w:rPr>
        <w:t>.</w:t>
      </w:r>
    </w:p>
    <w:p w14:paraId="04320D68" w14:textId="13BB2649" w:rsidR="002E6F8F" w:rsidRPr="002E6F8F" w:rsidRDefault="002E6F8F" w:rsidP="00234CAA">
      <w:pPr>
        <w:pStyle w:val="ListParagraph"/>
        <w:numPr>
          <w:ilvl w:val="0"/>
          <w:numId w:val="6"/>
        </w:numPr>
        <w:spacing w:after="0" w:line="276" w:lineRule="auto"/>
        <w:jc w:val="both"/>
        <w:rPr>
          <w:rFonts w:ascii="Times New Roman" w:hAnsi="Times New Roman" w:cs="Times New Roman"/>
          <w:sz w:val="24"/>
          <w:lang w:val="en-US"/>
        </w:rPr>
      </w:pPr>
      <w:r w:rsidRPr="002E6F8F">
        <w:rPr>
          <w:rFonts w:ascii="Times New Roman" w:hAnsi="Times New Roman" w:cs="Times New Roman"/>
          <w:sz w:val="24"/>
          <w:lang w:val="en-US"/>
        </w:rPr>
        <w:t>berdasarkan KRS yang ditunjukkan diperoleh informasi</w:t>
      </w:r>
      <w:r w:rsidR="007D7DC1">
        <w:rPr>
          <w:rFonts w:ascii="Times New Roman" w:hAnsi="Times New Roman" w:cs="Times New Roman"/>
          <w:sz w:val="24"/>
          <w:lang w:val="en-US"/>
        </w:rPr>
        <w:t xml:space="preserve"> sebagai</w:t>
      </w:r>
      <w:r w:rsidRPr="002E6F8F">
        <w:rPr>
          <w:rFonts w:ascii="Times New Roman" w:hAnsi="Times New Roman" w:cs="Times New Roman"/>
          <w:sz w:val="24"/>
          <w:lang w:val="en-US"/>
        </w:rPr>
        <w:t xml:space="preserve"> berikut:</w:t>
      </w:r>
    </w:p>
    <w:p w14:paraId="0F3911FF" w14:textId="3C8CD54F" w:rsidR="002E6F8F" w:rsidRDefault="002E6F8F" w:rsidP="00234CAA">
      <w:pPr>
        <w:pStyle w:val="ListParagraph"/>
        <w:numPr>
          <w:ilvl w:val="0"/>
          <w:numId w:val="7"/>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mata kuliah Pendidikan Pancasila dan Kewarganegaraan digabung dalam satu mata kuliah dengan beban 3 sks. Namun pada pedoman akademik</w:t>
      </w:r>
      <w:r w:rsidR="007D7DC1">
        <w:rPr>
          <w:rFonts w:ascii="Times New Roman" w:hAnsi="Times New Roman" w:cs="Times New Roman"/>
          <w:sz w:val="24"/>
          <w:lang w:val="en-US"/>
        </w:rPr>
        <w:t xml:space="preserve"> </w:t>
      </w:r>
      <w:r w:rsidR="007D7DC1">
        <w:rPr>
          <w:rFonts w:ascii="Times New Roman" w:hAnsi="Times New Roman" w:cs="Times New Roman"/>
          <w:sz w:val="24"/>
          <w:lang w:val="en-US"/>
        </w:rPr>
        <w:t>yang dibuat untuk periode 2018-2023</w:t>
      </w:r>
      <w:r>
        <w:rPr>
          <w:rFonts w:ascii="Times New Roman" w:hAnsi="Times New Roman" w:cs="Times New Roman"/>
          <w:sz w:val="24"/>
          <w:lang w:val="en-US"/>
        </w:rPr>
        <w:t>, mata kuliah tersebut dibuat terpisah dengan masing-masing beban 2 sks.</w:t>
      </w:r>
    </w:p>
    <w:p w14:paraId="71CBD25D" w14:textId="1E58027A" w:rsidR="00644588" w:rsidRDefault="002E6F8F" w:rsidP="00234CAA">
      <w:pPr>
        <w:pStyle w:val="ListParagraph"/>
        <w:numPr>
          <w:ilvl w:val="0"/>
          <w:numId w:val="7"/>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ditemukan mata kuliah Matematika Bisnis dengan beban 3 sks, namun pada pedoman akademik</w:t>
      </w:r>
      <w:r w:rsidR="007D7DC1">
        <w:rPr>
          <w:rFonts w:ascii="Times New Roman" w:hAnsi="Times New Roman" w:cs="Times New Roman"/>
          <w:sz w:val="24"/>
          <w:lang w:val="en-US"/>
        </w:rPr>
        <w:t xml:space="preserve"> yang dibuat untuk periode 2018-2023</w:t>
      </w:r>
      <w:r>
        <w:rPr>
          <w:rFonts w:ascii="Times New Roman" w:hAnsi="Times New Roman" w:cs="Times New Roman"/>
          <w:sz w:val="24"/>
          <w:lang w:val="en-US"/>
        </w:rPr>
        <w:t xml:space="preserve"> tidak terdapat mata kuliah tersebut. Bahkan ditelusuri lebih lanjut, mata kuliah tersebut tidak terdapat di seluruh semester.</w:t>
      </w:r>
    </w:p>
    <w:p w14:paraId="6B245FFF" w14:textId="55A5F10B" w:rsidR="000B09B7" w:rsidRDefault="00FC69FC"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Menurut keterangan Sdr. Sri Dahyatni (Kepala </w:t>
      </w:r>
      <w:r w:rsidR="00712513">
        <w:rPr>
          <w:rFonts w:ascii="Times New Roman" w:hAnsi="Times New Roman" w:cs="Times New Roman"/>
          <w:sz w:val="24"/>
          <w:lang w:val="en-US"/>
        </w:rPr>
        <w:t>Lembaga</w:t>
      </w:r>
      <w:r>
        <w:rPr>
          <w:rFonts w:ascii="Times New Roman" w:hAnsi="Times New Roman" w:cs="Times New Roman"/>
          <w:sz w:val="24"/>
          <w:lang w:val="en-US"/>
        </w:rPr>
        <w:t xml:space="preserve"> Pengabdian kepada Masyarakat)</w:t>
      </w:r>
      <w:r w:rsidR="000B09B7">
        <w:rPr>
          <w:rFonts w:ascii="Times New Roman" w:hAnsi="Times New Roman" w:cs="Times New Roman"/>
          <w:sz w:val="24"/>
          <w:lang w:val="en-US"/>
        </w:rPr>
        <w:t>:</w:t>
      </w:r>
    </w:p>
    <w:p w14:paraId="38559D33" w14:textId="5A7B83C3" w:rsidR="00B574CE" w:rsidRDefault="00B574CE" w:rsidP="00234CAA">
      <w:pPr>
        <w:pStyle w:val="ListParagraph"/>
        <w:numPr>
          <w:ilvl w:val="0"/>
          <w:numId w:val="8"/>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lastRenderedPageBreak/>
        <w:t>yang bersangkutan merupakan pensiunan guru pada tahun 2014, namun telah mengajar di STIENI sejak awal pendirian;</w:t>
      </w:r>
    </w:p>
    <w:p w14:paraId="493D9508" w14:textId="0F8C04C0" w:rsidR="000B60A5" w:rsidRDefault="000B60A5" w:rsidP="00234CAA">
      <w:pPr>
        <w:pStyle w:val="ListParagraph"/>
        <w:numPr>
          <w:ilvl w:val="0"/>
          <w:numId w:val="8"/>
        </w:num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yang bersangkutan memiliki kualifikasi pendidikan Magister di bidang administrasi pendidikan, namun mengajar mata kuliah Ilmu Budaya Dasar (2 sks)</w:t>
      </w:r>
      <w:r w:rsidR="00B2669D">
        <w:rPr>
          <w:rFonts w:ascii="Times New Roman" w:hAnsi="Times New Roman" w:cs="Times New Roman"/>
          <w:sz w:val="24"/>
          <w:lang w:val="en-US"/>
        </w:rPr>
        <w:t xml:space="preserve">. Mata kuliah </w:t>
      </w:r>
      <w:r w:rsidR="00856061">
        <w:rPr>
          <w:rFonts w:ascii="Times New Roman" w:hAnsi="Times New Roman" w:cs="Times New Roman"/>
          <w:sz w:val="24"/>
          <w:lang w:val="en-US"/>
        </w:rPr>
        <w:t>tersebut diajarkan dengan dasar</w:t>
      </w:r>
      <w:r w:rsidR="003740AF">
        <w:rPr>
          <w:rFonts w:ascii="Times New Roman" w:hAnsi="Times New Roman" w:cs="Times New Roman"/>
          <w:sz w:val="24"/>
          <w:lang w:val="en-US"/>
        </w:rPr>
        <w:t xml:space="preserve"> pengalaman selama menjadi guru;</w:t>
      </w:r>
    </w:p>
    <w:p w14:paraId="113AEFAD" w14:textId="5635C4EE" w:rsidR="004938BA" w:rsidRPr="007D7DC1" w:rsidRDefault="007D7DC1"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Menurut Ketua STIENI, </w:t>
      </w:r>
      <w:r w:rsidR="008E0075" w:rsidRPr="007D7DC1">
        <w:rPr>
          <w:rFonts w:ascii="Times New Roman" w:hAnsi="Times New Roman" w:cs="Times New Roman"/>
          <w:sz w:val="24"/>
          <w:lang w:val="en-US"/>
        </w:rPr>
        <w:t>mahasiswa kelas karyawan yang tidak bisa mengikuti Ujian Akhir Semester (UAS) diperbolehkan mengikuti ujian susulan tersendiri</w:t>
      </w:r>
      <w:r w:rsidRPr="007D7DC1">
        <w:rPr>
          <w:rFonts w:ascii="Times New Roman" w:hAnsi="Times New Roman" w:cs="Times New Roman"/>
          <w:sz w:val="24"/>
          <w:lang w:val="en-US"/>
        </w:rPr>
        <w:t xml:space="preserve"> berdasarkan disposisi dari BAAK atau ada surat izin</w:t>
      </w:r>
      <w:r w:rsidR="000B09B7" w:rsidRPr="007D7DC1">
        <w:rPr>
          <w:rFonts w:ascii="Times New Roman" w:hAnsi="Times New Roman" w:cs="Times New Roman"/>
          <w:sz w:val="24"/>
          <w:lang w:val="en-US"/>
        </w:rPr>
        <w:t>.</w:t>
      </w:r>
    </w:p>
    <w:p w14:paraId="5B2722CC" w14:textId="5F17B1D1" w:rsidR="00E600C3" w:rsidRDefault="00E600C3"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Menurut keterangan Sdr. Choirunisa Fitri </w:t>
      </w:r>
      <w:r w:rsidR="00CC75BA">
        <w:rPr>
          <w:rFonts w:ascii="Times New Roman" w:hAnsi="Times New Roman" w:cs="Times New Roman"/>
          <w:sz w:val="24"/>
          <w:lang w:val="en-US"/>
        </w:rPr>
        <w:t xml:space="preserve">W. </w:t>
      </w:r>
      <w:r>
        <w:rPr>
          <w:rFonts w:ascii="Times New Roman" w:hAnsi="Times New Roman" w:cs="Times New Roman"/>
          <w:sz w:val="24"/>
          <w:lang w:val="en-US"/>
        </w:rPr>
        <w:t>(</w:t>
      </w:r>
      <w:r w:rsidR="00CC75BA">
        <w:rPr>
          <w:rFonts w:ascii="Times New Roman" w:hAnsi="Times New Roman" w:cs="Times New Roman"/>
          <w:sz w:val="24"/>
          <w:lang w:val="en-US"/>
        </w:rPr>
        <w:t>Staf</w:t>
      </w:r>
      <w:r>
        <w:rPr>
          <w:rFonts w:ascii="Times New Roman" w:hAnsi="Times New Roman" w:cs="Times New Roman"/>
          <w:sz w:val="24"/>
          <w:lang w:val="en-US"/>
        </w:rPr>
        <w:t xml:space="preserve"> IT) bahwa</w:t>
      </w:r>
      <w:r w:rsidR="00EC00CD">
        <w:rPr>
          <w:rFonts w:ascii="Times New Roman" w:hAnsi="Times New Roman" w:cs="Times New Roman"/>
          <w:sz w:val="24"/>
          <w:lang w:val="en-US"/>
        </w:rPr>
        <w:t xml:space="preserve"> selama belajar online</w:t>
      </w:r>
      <w:r>
        <w:rPr>
          <w:rFonts w:ascii="Times New Roman" w:hAnsi="Times New Roman" w:cs="Times New Roman"/>
          <w:sz w:val="24"/>
          <w:lang w:val="en-US"/>
        </w:rPr>
        <w:t xml:space="preserve"> mahasiswa masih diberikan kesempatan mengisi daftar hadir perkuliahan selama 1 (satu) minggu setelah jadwal pelaksanaan perkuliahan.</w:t>
      </w:r>
    </w:p>
    <w:p w14:paraId="3F9D0064" w14:textId="1CD49085" w:rsidR="00E40282" w:rsidRDefault="00036A4D"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Berdasarkan </w:t>
      </w:r>
      <w:r w:rsidR="00E40282">
        <w:rPr>
          <w:rFonts w:ascii="Times New Roman" w:hAnsi="Times New Roman" w:cs="Times New Roman"/>
          <w:sz w:val="24"/>
          <w:lang w:val="en-US"/>
        </w:rPr>
        <w:t xml:space="preserve">data pada </w:t>
      </w:r>
      <w:r>
        <w:rPr>
          <w:rFonts w:ascii="Times New Roman" w:hAnsi="Times New Roman" w:cs="Times New Roman"/>
          <w:sz w:val="24"/>
          <w:lang w:val="en-US"/>
        </w:rPr>
        <w:t xml:space="preserve">aplikasi </w:t>
      </w:r>
      <w:r w:rsidRPr="00036A4D">
        <w:rPr>
          <w:rFonts w:ascii="Times New Roman" w:hAnsi="Times New Roman" w:cs="Times New Roman"/>
          <w:i/>
          <w:sz w:val="24"/>
          <w:lang w:val="en-US"/>
        </w:rPr>
        <w:t>edulearning</w:t>
      </w:r>
      <w:r w:rsidR="00E40282">
        <w:rPr>
          <w:rFonts w:ascii="Times New Roman" w:hAnsi="Times New Roman" w:cs="Times New Roman"/>
          <w:sz w:val="24"/>
          <w:lang w:val="en-US"/>
        </w:rPr>
        <w:t xml:space="preserve"> </w:t>
      </w:r>
      <w:r w:rsidRPr="00E40282">
        <w:rPr>
          <w:rFonts w:ascii="Times New Roman" w:hAnsi="Times New Roman" w:cs="Times New Roman"/>
          <w:sz w:val="24"/>
          <w:lang w:val="en-US"/>
        </w:rPr>
        <w:t>terdapat dosen yang tidak mengisi berita acara perkuliahan sehingga pelaksanaan perkuliahan tersebut tidak dapat dipertanggungjawabkan.</w:t>
      </w:r>
    </w:p>
    <w:p w14:paraId="2BDA193D" w14:textId="11446ECF" w:rsidR="00EE319E" w:rsidRDefault="00E40282"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Syarat mengikuti UAS sesuai pedoman akademik, mahasiswa diwajibkan me</w:t>
      </w:r>
      <w:r w:rsidR="00A7717F">
        <w:rPr>
          <w:rFonts w:ascii="Times New Roman" w:hAnsi="Times New Roman" w:cs="Times New Roman"/>
          <w:sz w:val="24"/>
          <w:lang w:val="en-US"/>
        </w:rPr>
        <w:t>menuhi kehadiran paling sedikit</w:t>
      </w:r>
      <w:r>
        <w:rPr>
          <w:rFonts w:ascii="Times New Roman" w:hAnsi="Times New Roman" w:cs="Times New Roman"/>
          <w:sz w:val="24"/>
          <w:lang w:val="en-US"/>
        </w:rPr>
        <w:t xml:space="preserve"> 75%, namun berdasarkan data </w:t>
      </w:r>
      <w:r w:rsidR="003173DF">
        <w:rPr>
          <w:rFonts w:ascii="Times New Roman" w:hAnsi="Times New Roman" w:cs="Times New Roman"/>
          <w:sz w:val="24"/>
          <w:lang w:val="en-US"/>
        </w:rPr>
        <w:t xml:space="preserve">pada aplikasi </w:t>
      </w:r>
      <w:r w:rsidR="003173DF">
        <w:rPr>
          <w:rFonts w:ascii="Times New Roman" w:hAnsi="Times New Roman" w:cs="Times New Roman"/>
          <w:i/>
          <w:sz w:val="24"/>
          <w:lang w:val="en-US"/>
        </w:rPr>
        <w:t xml:space="preserve">edulearning </w:t>
      </w:r>
      <w:r w:rsidR="003173DF">
        <w:rPr>
          <w:rFonts w:ascii="Times New Roman" w:hAnsi="Times New Roman" w:cs="Times New Roman"/>
          <w:sz w:val="24"/>
          <w:lang w:val="en-US"/>
        </w:rPr>
        <w:t>d</w:t>
      </w:r>
      <w:r w:rsidRPr="00E40282">
        <w:rPr>
          <w:rFonts w:ascii="Times New Roman" w:hAnsi="Times New Roman" w:cs="Times New Roman"/>
          <w:sz w:val="24"/>
          <w:lang w:val="en-US"/>
        </w:rPr>
        <w:t xml:space="preserve">itemukan </w:t>
      </w:r>
      <w:r w:rsidR="00EE319E" w:rsidRPr="00E40282">
        <w:rPr>
          <w:rFonts w:ascii="Times New Roman" w:hAnsi="Times New Roman" w:cs="Times New Roman"/>
          <w:sz w:val="24"/>
          <w:lang w:val="en-US"/>
        </w:rPr>
        <w:t xml:space="preserve">mahasiswa yang hadir perkuliahan secara </w:t>
      </w:r>
      <w:r w:rsidR="00EE319E" w:rsidRPr="00E40282">
        <w:rPr>
          <w:rFonts w:ascii="Times New Roman" w:hAnsi="Times New Roman" w:cs="Times New Roman"/>
          <w:i/>
          <w:sz w:val="24"/>
          <w:lang w:val="en-US"/>
        </w:rPr>
        <w:t xml:space="preserve">online </w:t>
      </w:r>
      <w:r w:rsidR="00EE319E" w:rsidRPr="00E40282">
        <w:rPr>
          <w:rFonts w:ascii="Times New Roman" w:hAnsi="Times New Roman" w:cs="Times New Roman"/>
          <w:sz w:val="24"/>
          <w:lang w:val="en-US"/>
        </w:rPr>
        <w:t>dengan durasi kurang dari 1 (satu) menit</w:t>
      </w:r>
      <w:r w:rsidR="006E5ABA">
        <w:rPr>
          <w:rFonts w:ascii="Times New Roman" w:hAnsi="Times New Roman" w:cs="Times New Roman"/>
          <w:sz w:val="24"/>
          <w:lang w:val="en-US"/>
        </w:rPr>
        <w:t xml:space="preserve"> dan beberapa tidak hadir perkuliahan sehingga tidak memenuhi kewajiban dalam pedoman akademik yang telah ditentukan</w:t>
      </w:r>
      <w:r w:rsidR="00EE319E" w:rsidRPr="00E40282">
        <w:rPr>
          <w:rFonts w:ascii="Times New Roman" w:hAnsi="Times New Roman" w:cs="Times New Roman"/>
          <w:sz w:val="24"/>
          <w:lang w:val="en-US"/>
        </w:rPr>
        <w:t>.</w:t>
      </w:r>
    </w:p>
    <w:p w14:paraId="2353F667" w14:textId="1455DAB3" w:rsidR="00C301A6" w:rsidRDefault="00F52C42"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Ditemukan data </w:t>
      </w:r>
      <w:r w:rsidR="0021413B" w:rsidRPr="00C301A6">
        <w:rPr>
          <w:rFonts w:ascii="Times New Roman" w:hAnsi="Times New Roman" w:cs="Times New Roman"/>
          <w:sz w:val="24"/>
          <w:lang w:val="en-US"/>
        </w:rPr>
        <w:t xml:space="preserve">mahasiswa a.n. </w:t>
      </w:r>
      <w:r w:rsidR="00E5649D" w:rsidRPr="00E5649D">
        <w:rPr>
          <w:rFonts w:ascii="Times New Roman" w:hAnsi="Times New Roman" w:cs="Times New Roman"/>
          <w:sz w:val="24"/>
          <w:lang w:val="en-US"/>
        </w:rPr>
        <w:t>Nur Hidayatulloh, Supriyono, Widazd Nadya Ulfah, Yuga Prihanto</w:t>
      </w:r>
      <w:r w:rsidR="00F32F66">
        <w:rPr>
          <w:rFonts w:ascii="Times New Roman" w:hAnsi="Times New Roman" w:cs="Times New Roman"/>
          <w:sz w:val="24"/>
          <w:lang w:val="en-US"/>
        </w:rPr>
        <w:t>,</w:t>
      </w:r>
      <w:r w:rsidR="0021413B" w:rsidRPr="00C301A6">
        <w:rPr>
          <w:rFonts w:ascii="Times New Roman" w:hAnsi="Times New Roman" w:cs="Times New Roman"/>
          <w:sz w:val="24"/>
          <w:lang w:val="en-US"/>
        </w:rPr>
        <w:t xml:space="preserve"> mengambil </w:t>
      </w:r>
      <w:r w:rsidR="00F32F66">
        <w:rPr>
          <w:rFonts w:ascii="Times New Roman" w:hAnsi="Times New Roman" w:cs="Times New Roman"/>
          <w:sz w:val="24"/>
          <w:lang w:val="en-US"/>
        </w:rPr>
        <w:t xml:space="preserve">mata kuliah </w:t>
      </w:r>
      <w:r w:rsidR="00E5649D">
        <w:rPr>
          <w:rFonts w:ascii="Times New Roman" w:hAnsi="Times New Roman" w:cs="Times New Roman"/>
          <w:sz w:val="24"/>
          <w:lang w:val="en-US"/>
        </w:rPr>
        <w:t>melebihi 20 sks</w:t>
      </w:r>
      <w:r w:rsidR="0021413B" w:rsidRPr="00C301A6">
        <w:rPr>
          <w:rFonts w:ascii="Times New Roman" w:hAnsi="Times New Roman" w:cs="Times New Roman"/>
          <w:sz w:val="24"/>
          <w:lang w:val="en-US"/>
        </w:rPr>
        <w:t xml:space="preserve"> pada semester </w:t>
      </w:r>
      <w:r w:rsidR="00F32F66">
        <w:rPr>
          <w:rFonts w:ascii="Times New Roman" w:hAnsi="Times New Roman" w:cs="Times New Roman"/>
          <w:sz w:val="24"/>
          <w:lang w:val="en-US"/>
        </w:rPr>
        <w:t>I.</w:t>
      </w:r>
    </w:p>
    <w:p w14:paraId="3CB3C458" w14:textId="3ECF23A5" w:rsidR="00621F4E" w:rsidRDefault="00621F4E" w:rsidP="00234CAA">
      <w:pPr>
        <w:pStyle w:val="ListParagraph"/>
        <w:numPr>
          <w:ilvl w:val="0"/>
          <w:numId w:val="4"/>
        </w:numPr>
        <w:spacing w:after="0" w:line="276"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Ditemukan daftar hadir perkuliahan mahasiswa a.n. Solihin (NIM 184348051031) hanya menghadiri perkuliahan sebanyak </w:t>
      </w:r>
      <w:r w:rsidR="00AE6049">
        <w:rPr>
          <w:rFonts w:ascii="Times New Roman" w:hAnsi="Times New Roman" w:cs="Times New Roman"/>
          <w:sz w:val="24"/>
          <w:lang w:val="en-US"/>
        </w:rPr>
        <w:t>5 kali pertemuan</w:t>
      </w:r>
      <w:r w:rsidR="001A4203">
        <w:rPr>
          <w:rFonts w:ascii="Times New Roman" w:hAnsi="Times New Roman" w:cs="Times New Roman"/>
          <w:sz w:val="24"/>
          <w:lang w:val="en-US"/>
        </w:rPr>
        <w:t xml:space="preserve"> pada mata kuliah Ilmu Budaya Dasar</w:t>
      </w:r>
      <w:r w:rsidR="0003044B">
        <w:rPr>
          <w:rFonts w:ascii="Times New Roman" w:hAnsi="Times New Roman" w:cs="Times New Roman"/>
          <w:sz w:val="24"/>
          <w:lang w:val="en-US"/>
        </w:rPr>
        <w:t xml:space="preserve"> diampu oleh Sri Dahyatni</w:t>
      </w:r>
      <w:r w:rsidR="001A4203">
        <w:rPr>
          <w:rFonts w:ascii="Times New Roman" w:hAnsi="Times New Roman" w:cs="Times New Roman"/>
          <w:sz w:val="24"/>
          <w:lang w:val="en-US"/>
        </w:rPr>
        <w:t xml:space="preserve"> di Semester Ganjil 2018/2019</w:t>
      </w:r>
      <w:r w:rsidR="00AE6049">
        <w:rPr>
          <w:rFonts w:ascii="Times New Roman" w:hAnsi="Times New Roman" w:cs="Times New Roman"/>
          <w:sz w:val="24"/>
          <w:lang w:val="en-US"/>
        </w:rPr>
        <w:t>, namun mendapatkan nilai B.</w:t>
      </w:r>
    </w:p>
    <w:p w14:paraId="532FF773" w14:textId="77777777" w:rsidR="00974BC1" w:rsidRPr="00974BC1" w:rsidRDefault="00974BC1" w:rsidP="00974BC1">
      <w:pPr>
        <w:pStyle w:val="ListParagraph"/>
        <w:spacing w:after="0" w:line="276" w:lineRule="auto"/>
        <w:ind w:left="284"/>
        <w:jc w:val="both"/>
        <w:rPr>
          <w:rFonts w:ascii="Times New Roman" w:hAnsi="Times New Roman" w:cs="Times New Roman"/>
          <w:sz w:val="24"/>
          <w:lang w:val="en-US"/>
        </w:rPr>
      </w:pPr>
    </w:p>
    <w:p w14:paraId="16370BDF" w14:textId="37FB3818" w:rsidR="002C1EEE" w:rsidRPr="00555311" w:rsidRDefault="002C1EEE" w:rsidP="00E01AAE">
      <w:pPr>
        <w:spacing w:after="0" w:line="276" w:lineRule="auto"/>
        <w:jc w:val="both"/>
        <w:rPr>
          <w:rFonts w:ascii="Times New Roman" w:hAnsi="Times New Roman" w:cs="Times New Roman"/>
          <w:sz w:val="24"/>
          <w:lang w:val="en-US"/>
        </w:rPr>
      </w:pPr>
      <w:r w:rsidRPr="00BE5CAD">
        <w:rPr>
          <w:rFonts w:ascii="Times New Roman" w:hAnsi="Times New Roman" w:cs="Times New Roman"/>
          <w:sz w:val="24"/>
        </w:rPr>
        <w:t>Demikian Berita Acara in</w:t>
      </w:r>
      <w:r w:rsidR="00254BF3">
        <w:rPr>
          <w:rFonts w:ascii="Times New Roman" w:hAnsi="Times New Roman" w:cs="Times New Roman"/>
          <w:sz w:val="24"/>
        </w:rPr>
        <w:t>i dibuat dengan sesungguhnya,</w:t>
      </w:r>
      <w:r w:rsidRPr="00BE5CAD">
        <w:rPr>
          <w:rFonts w:ascii="Times New Roman" w:hAnsi="Times New Roman" w:cs="Times New Roman"/>
          <w:sz w:val="24"/>
        </w:rPr>
        <w:t xml:space="preserve"> telah dibaca</w:t>
      </w:r>
      <w:r w:rsidR="00254BF3">
        <w:rPr>
          <w:rFonts w:ascii="Times New Roman" w:hAnsi="Times New Roman" w:cs="Times New Roman"/>
          <w:sz w:val="24"/>
          <w:lang w:val="en-US"/>
        </w:rPr>
        <w:t xml:space="preserve"> dan disepakati</w:t>
      </w:r>
      <w:r w:rsidRPr="00BE5CAD">
        <w:rPr>
          <w:rFonts w:ascii="Times New Roman" w:hAnsi="Times New Roman" w:cs="Times New Roman"/>
          <w:sz w:val="24"/>
        </w:rPr>
        <w:t xml:space="preserve"> oleh Tim Monev </w:t>
      </w:r>
      <w:r w:rsidR="00EC5527">
        <w:rPr>
          <w:rFonts w:ascii="Times New Roman" w:hAnsi="Times New Roman" w:cs="Times New Roman"/>
          <w:sz w:val="24"/>
          <w:lang w:val="en-US"/>
        </w:rPr>
        <w:t xml:space="preserve">Direktorat Kelembagaan, Ditjen Pendidikan Tinggi, Tim Monev </w:t>
      </w:r>
      <w:r w:rsidR="0020465A" w:rsidRPr="00BE5CAD">
        <w:rPr>
          <w:rFonts w:ascii="Times New Roman" w:hAnsi="Times New Roman" w:cs="Times New Roman"/>
          <w:sz w:val="24"/>
          <w:lang w:val="en-US"/>
        </w:rPr>
        <w:t>LLDIKTI</w:t>
      </w:r>
      <w:r w:rsidRPr="00BE5CAD">
        <w:rPr>
          <w:rFonts w:ascii="Times New Roman" w:hAnsi="Times New Roman" w:cs="Times New Roman"/>
          <w:sz w:val="24"/>
        </w:rPr>
        <w:t xml:space="preserve"> Wilayah III</w:t>
      </w:r>
      <w:r w:rsidR="00D243CE">
        <w:rPr>
          <w:rFonts w:ascii="Times New Roman" w:hAnsi="Times New Roman" w:cs="Times New Roman"/>
          <w:sz w:val="24"/>
          <w:lang w:val="en-US"/>
        </w:rPr>
        <w:t>,</w:t>
      </w:r>
      <w:r w:rsidR="00E544EE">
        <w:rPr>
          <w:rFonts w:ascii="Times New Roman" w:hAnsi="Times New Roman" w:cs="Times New Roman"/>
          <w:sz w:val="24"/>
          <w:lang w:val="en-US"/>
        </w:rPr>
        <w:t xml:space="preserve"> dan</w:t>
      </w:r>
      <w:r w:rsidRPr="00BE5CAD">
        <w:rPr>
          <w:rFonts w:ascii="Times New Roman" w:hAnsi="Times New Roman" w:cs="Times New Roman"/>
          <w:sz w:val="24"/>
        </w:rPr>
        <w:t xml:space="preserve"> Pihak </w:t>
      </w:r>
      <w:r w:rsidR="00D243CE">
        <w:rPr>
          <w:rFonts w:ascii="Times New Roman" w:hAnsi="Times New Roman" w:cs="Times New Roman"/>
          <w:sz w:val="24"/>
          <w:lang w:val="en-US"/>
        </w:rPr>
        <w:t>STIENI</w:t>
      </w:r>
      <w:r w:rsidR="00555311">
        <w:rPr>
          <w:rFonts w:ascii="Times New Roman" w:hAnsi="Times New Roman" w:cs="Times New Roman"/>
          <w:sz w:val="24"/>
          <w:lang w:val="en-US"/>
        </w:rPr>
        <w:t>.</w:t>
      </w:r>
    </w:p>
    <w:p w14:paraId="58CF3490" w14:textId="47C76E80" w:rsidR="00DF2795" w:rsidRDefault="00DF2795" w:rsidP="00E01AAE">
      <w:pPr>
        <w:spacing w:after="0" w:line="276" w:lineRule="auto"/>
        <w:jc w:val="both"/>
        <w:rPr>
          <w:rFonts w:ascii="Times New Roman" w:hAnsi="Times New Roman" w:cs="Times New Roman"/>
          <w:sz w:val="24"/>
          <w:lang w:val="en-US"/>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598"/>
      </w:tblGrid>
      <w:tr w:rsidR="00BE5CAD" w:rsidRPr="00E5638E" w14:paraId="418512AA" w14:textId="77777777" w:rsidTr="00871704">
        <w:tc>
          <w:tcPr>
            <w:tcW w:w="6030" w:type="dxa"/>
          </w:tcPr>
          <w:p w14:paraId="5FC67F41" w14:textId="1530A190" w:rsidR="00871704" w:rsidRDefault="006C0540" w:rsidP="00871704">
            <w:pPr>
              <w:spacing w:line="276" w:lineRule="auto"/>
              <w:rPr>
                <w:rFonts w:ascii="Times New Roman" w:hAnsi="Times New Roman" w:cs="Times New Roman"/>
                <w:sz w:val="24"/>
                <w:szCs w:val="24"/>
                <w:lang w:val="en-US"/>
              </w:rPr>
            </w:pPr>
            <w:r w:rsidRPr="00E5638E">
              <w:rPr>
                <w:rFonts w:ascii="Times New Roman" w:hAnsi="Times New Roman" w:cs="Times New Roman"/>
                <w:sz w:val="24"/>
                <w:szCs w:val="24"/>
                <w:lang w:val="en-US"/>
              </w:rPr>
              <w:t>Tim Monev</w:t>
            </w:r>
            <w:r w:rsidR="00871704">
              <w:rPr>
                <w:rFonts w:ascii="Times New Roman" w:hAnsi="Times New Roman" w:cs="Times New Roman"/>
                <w:sz w:val="24"/>
                <w:szCs w:val="24"/>
                <w:lang w:val="en-US"/>
              </w:rPr>
              <w:t xml:space="preserve"> Direktorat Kelembagaan,</w:t>
            </w:r>
          </w:p>
          <w:p w14:paraId="05B2BE80" w14:textId="60FB5E76" w:rsidR="00871704" w:rsidRDefault="00871704" w:rsidP="0087170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Ditjen Pendidikan Tinggi</w:t>
            </w:r>
          </w:p>
          <w:p w14:paraId="2663B886" w14:textId="4C86BD55" w:rsidR="00871704" w:rsidRDefault="00871704" w:rsidP="00871704">
            <w:pPr>
              <w:spacing w:line="276" w:lineRule="auto"/>
              <w:rPr>
                <w:rFonts w:ascii="Times New Roman" w:hAnsi="Times New Roman" w:cs="Times New Roman"/>
                <w:sz w:val="24"/>
                <w:szCs w:val="24"/>
                <w:lang w:val="en-US"/>
              </w:rPr>
            </w:pPr>
          </w:p>
          <w:p w14:paraId="681A4DE1" w14:textId="5FF9C1A5" w:rsidR="00871704" w:rsidRDefault="00871704" w:rsidP="00871704">
            <w:pPr>
              <w:spacing w:line="276" w:lineRule="auto"/>
              <w:rPr>
                <w:rFonts w:ascii="Times New Roman" w:hAnsi="Times New Roman" w:cs="Times New Roman"/>
                <w:sz w:val="24"/>
                <w:szCs w:val="24"/>
                <w:lang w:val="en-US"/>
              </w:rPr>
            </w:pPr>
          </w:p>
          <w:p w14:paraId="0B86CE88" w14:textId="7B69FFE6" w:rsidR="00871704" w:rsidRDefault="00871704" w:rsidP="00871704">
            <w:pPr>
              <w:spacing w:line="276" w:lineRule="auto"/>
              <w:rPr>
                <w:rFonts w:ascii="Times New Roman" w:hAnsi="Times New Roman" w:cs="Times New Roman"/>
                <w:sz w:val="24"/>
                <w:szCs w:val="24"/>
                <w:lang w:val="en-US"/>
              </w:rPr>
            </w:pPr>
          </w:p>
          <w:p w14:paraId="22D5B046" w14:textId="2C11FFA4" w:rsidR="00FC0837" w:rsidRPr="00E5638E" w:rsidRDefault="00871704" w:rsidP="00871704">
            <w:pPr>
              <w:spacing w:line="276" w:lineRule="auto"/>
              <w:rPr>
                <w:rFonts w:ascii="Times New Roman" w:hAnsi="Times New Roman" w:cs="Times New Roman"/>
                <w:sz w:val="24"/>
                <w:szCs w:val="24"/>
              </w:rPr>
            </w:pPr>
            <w:r>
              <w:rPr>
                <w:rFonts w:ascii="Times New Roman" w:hAnsi="Times New Roman" w:cs="Times New Roman"/>
                <w:sz w:val="24"/>
                <w:szCs w:val="24"/>
                <w:lang w:val="en-US"/>
              </w:rPr>
              <w:t>Budhi H. Pancasilawan</w:t>
            </w:r>
          </w:p>
        </w:tc>
        <w:tc>
          <w:tcPr>
            <w:tcW w:w="3598" w:type="dxa"/>
          </w:tcPr>
          <w:p w14:paraId="54D72363" w14:textId="1C1C0C0C" w:rsidR="004E7E69" w:rsidRDefault="00C408C4" w:rsidP="00E01AA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w:t>
            </w:r>
          </w:p>
          <w:p w14:paraId="7B06E1D3" w14:textId="64CD3909" w:rsidR="00C408C4" w:rsidRPr="00E5638E" w:rsidRDefault="00C408C4" w:rsidP="00E01AA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STIENI</w:t>
            </w:r>
          </w:p>
          <w:p w14:paraId="5C75665A" w14:textId="77777777" w:rsidR="00BC3913" w:rsidRPr="00E5638E" w:rsidRDefault="00BC3913" w:rsidP="00E01AAE">
            <w:pPr>
              <w:spacing w:line="276" w:lineRule="auto"/>
              <w:jc w:val="center"/>
              <w:rPr>
                <w:rFonts w:ascii="Times New Roman" w:hAnsi="Times New Roman" w:cs="Times New Roman"/>
                <w:sz w:val="24"/>
                <w:szCs w:val="24"/>
              </w:rPr>
            </w:pPr>
          </w:p>
          <w:p w14:paraId="1EE47F49" w14:textId="77777777" w:rsidR="004E7E69" w:rsidRPr="00E5638E" w:rsidRDefault="004E7E69" w:rsidP="00E01AAE">
            <w:pPr>
              <w:spacing w:line="276" w:lineRule="auto"/>
              <w:jc w:val="center"/>
              <w:rPr>
                <w:rFonts w:ascii="Times New Roman" w:hAnsi="Times New Roman" w:cs="Times New Roman"/>
                <w:sz w:val="24"/>
                <w:szCs w:val="24"/>
              </w:rPr>
            </w:pPr>
          </w:p>
          <w:p w14:paraId="3EF3DF46" w14:textId="77777777" w:rsidR="004E7E69" w:rsidRPr="00E5638E" w:rsidRDefault="004E7E69" w:rsidP="00E01AAE">
            <w:pPr>
              <w:spacing w:line="276" w:lineRule="auto"/>
              <w:jc w:val="center"/>
              <w:rPr>
                <w:rFonts w:ascii="Times New Roman" w:hAnsi="Times New Roman" w:cs="Times New Roman"/>
                <w:sz w:val="24"/>
                <w:szCs w:val="24"/>
              </w:rPr>
            </w:pPr>
          </w:p>
          <w:p w14:paraId="2CC94C69" w14:textId="0F13B7B4" w:rsidR="00202DB5" w:rsidRPr="00E5638E" w:rsidRDefault="008C7E9A" w:rsidP="00FC083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ID"/>
              </w:rPr>
              <w:t>Margi</w:t>
            </w:r>
            <w:r w:rsidR="00D42D3B">
              <w:rPr>
                <w:rFonts w:ascii="Times New Roman" w:hAnsi="Times New Roman" w:cs="Times New Roman"/>
                <w:sz w:val="24"/>
                <w:szCs w:val="24"/>
                <w:lang w:val="en-ID"/>
              </w:rPr>
              <w:t>y</w:t>
            </w:r>
            <w:r>
              <w:rPr>
                <w:rFonts w:ascii="Times New Roman" w:hAnsi="Times New Roman" w:cs="Times New Roman"/>
                <w:sz w:val="24"/>
                <w:szCs w:val="24"/>
                <w:lang w:val="en-ID"/>
              </w:rPr>
              <w:t>anto</w:t>
            </w:r>
            <w:r w:rsidR="007E7450">
              <w:rPr>
                <w:rFonts w:ascii="Times New Roman" w:hAnsi="Times New Roman" w:cs="Times New Roman"/>
                <w:sz w:val="24"/>
                <w:szCs w:val="24"/>
                <w:lang w:val="en-ID"/>
              </w:rPr>
              <w:t xml:space="preserve"> Sukamto</w:t>
            </w:r>
          </w:p>
        </w:tc>
      </w:tr>
      <w:tr w:rsidR="00871704" w:rsidRPr="00E5638E" w14:paraId="62C69DA4" w14:textId="77777777" w:rsidTr="00871704">
        <w:tc>
          <w:tcPr>
            <w:tcW w:w="6030" w:type="dxa"/>
          </w:tcPr>
          <w:p w14:paraId="00D4B046" w14:textId="77777777" w:rsidR="00871704" w:rsidRPr="00E5638E" w:rsidRDefault="00871704" w:rsidP="00871704">
            <w:pPr>
              <w:spacing w:line="276" w:lineRule="auto"/>
              <w:jc w:val="both"/>
              <w:rPr>
                <w:rFonts w:ascii="Times New Roman" w:hAnsi="Times New Roman" w:cs="Times New Roman"/>
                <w:sz w:val="24"/>
                <w:szCs w:val="24"/>
                <w:lang w:val="en-US"/>
              </w:rPr>
            </w:pPr>
          </w:p>
        </w:tc>
        <w:tc>
          <w:tcPr>
            <w:tcW w:w="3598" w:type="dxa"/>
          </w:tcPr>
          <w:p w14:paraId="7A7B2EFD" w14:textId="77777777" w:rsidR="00871704" w:rsidRDefault="00871704" w:rsidP="00E01AAE">
            <w:pPr>
              <w:spacing w:line="276" w:lineRule="auto"/>
              <w:jc w:val="center"/>
              <w:rPr>
                <w:rFonts w:ascii="Times New Roman" w:hAnsi="Times New Roman" w:cs="Times New Roman"/>
                <w:sz w:val="24"/>
                <w:szCs w:val="24"/>
                <w:lang w:val="en-US"/>
              </w:rPr>
            </w:pPr>
          </w:p>
        </w:tc>
      </w:tr>
      <w:tr w:rsidR="00871704" w:rsidRPr="00E5638E" w14:paraId="7195E05E" w14:textId="77777777" w:rsidTr="00871704">
        <w:tc>
          <w:tcPr>
            <w:tcW w:w="6030" w:type="dxa"/>
          </w:tcPr>
          <w:p w14:paraId="510E90F7" w14:textId="77777777" w:rsidR="00871704" w:rsidRDefault="00871704" w:rsidP="0087170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Tim Monev LLDIKTI Wilayah III</w:t>
            </w:r>
          </w:p>
          <w:p w14:paraId="6BF804C7" w14:textId="77777777" w:rsidR="00871704" w:rsidRDefault="00871704" w:rsidP="00871704">
            <w:pPr>
              <w:spacing w:line="276" w:lineRule="auto"/>
              <w:jc w:val="both"/>
              <w:rPr>
                <w:rFonts w:ascii="Times New Roman" w:hAnsi="Times New Roman" w:cs="Times New Roman"/>
                <w:sz w:val="24"/>
                <w:szCs w:val="24"/>
                <w:lang w:val="en-US"/>
              </w:rPr>
            </w:pPr>
          </w:p>
          <w:p w14:paraId="089D8790" w14:textId="77777777" w:rsidR="00871704" w:rsidRDefault="00871704" w:rsidP="00871704">
            <w:pPr>
              <w:spacing w:line="276" w:lineRule="auto"/>
              <w:jc w:val="both"/>
              <w:rPr>
                <w:rFonts w:ascii="Times New Roman" w:hAnsi="Times New Roman" w:cs="Times New Roman"/>
                <w:sz w:val="24"/>
                <w:szCs w:val="24"/>
                <w:lang w:val="en-US"/>
              </w:rPr>
            </w:pPr>
          </w:p>
          <w:p w14:paraId="697DE554" w14:textId="77777777" w:rsidR="00871704" w:rsidRDefault="00871704" w:rsidP="00871704">
            <w:pPr>
              <w:spacing w:line="276" w:lineRule="auto"/>
              <w:jc w:val="both"/>
              <w:rPr>
                <w:rFonts w:ascii="Times New Roman" w:hAnsi="Times New Roman" w:cs="Times New Roman"/>
                <w:sz w:val="24"/>
                <w:szCs w:val="24"/>
                <w:lang w:val="en-US"/>
              </w:rPr>
            </w:pPr>
          </w:p>
          <w:p w14:paraId="58A3CA69" w14:textId="47D73867" w:rsidR="00871704" w:rsidRPr="00E5638E" w:rsidRDefault="00964777" w:rsidP="0087170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 Munanto</w:t>
            </w:r>
          </w:p>
        </w:tc>
        <w:tc>
          <w:tcPr>
            <w:tcW w:w="3598" w:type="dxa"/>
          </w:tcPr>
          <w:p w14:paraId="1E9913B6" w14:textId="77777777" w:rsidR="00871704" w:rsidRDefault="00871704" w:rsidP="00E01AAE">
            <w:pPr>
              <w:spacing w:line="276" w:lineRule="auto"/>
              <w:jc w:val="center"/>
              <w:rPr>
                <w:rFonts w:ascii="Times New Roman" w:hAnsi="Times New Roman" w:cs="Times New Roman"/>
                <w:sz w:val="24"/>
                <w:szCs w:val="24"/>
                <w:lang w:val="en-US"/>
              </w:rPr>
            </w:pPr>
          </w:p>
        </w:tc>
      </w:tr>
    </w:tbl>
    <w:p w14:paraId="2929D847" w14:textId="77777777" w:rsidR="007B42D1" w:rsidRPr="005907ED" w:rsidRDefault="007B42D1" w:rsidP="005907ED">
      <w:pPr>
        <w:spacing w:after="0" w:line="276" w:lineRule="auto"/>
        <w:jc w:val="both"/>
        <w:rPr>
          <w:rFonts w:ascii="Times New Roman" w:hAnsi="Times New Roman" w:cs="Times New Roman"/>
          <w:sz w:val="16"/>
        </w:rPr>
      </w:pPr>
    </w:p>
    <w:sectPr w:rsidR="007B42D1" w:rsidRPr="005907ED" w:rsidSect="00816423">
      <w:footerReference w:type="default" r:id="rId9"/>
      <w:pgSz w:w="11906" w:h="16838"/>
      <w:pgMar w:top="1008" w:right="1008" w:bottom="864" w:left="1008" w:header="706" w:footer="5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A76C5" w14:textId="77777777" w:rsidR="00234CAA" w:rsidRDefault="00234CAA" w:rsidP="004E7E69">
      <w:pPr>
        <w:spacing w:after="0" w:line="240" w:lineRule="auto"/>
      </w:pPr>
      <w:r>
        <w:separator/>
      </w:r>
    </w:p>
  </w:endnote>
  <w:endnote w:type="continuationSeparator" w:id="0">
    <w:p w14:paraId="7B62C584" w14:textId="77777777" w:rsidR="00234CAA" w:rsidRDefault="00234CAA" w:rsidP="004E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306092"/>
      <w:docPartObj>
        <w:docPartGallery w:val="Page Numbers (Bottom of Page)"/>
        <w:docPartUnique/>
      </w:docPartObj>
    </w:sdtPr>
    <w:sdtContent>
      <w:sdt>
        <w:sdtPr>
          <w:id w:val="-1769616900"/>
          <w:docPartObj>
            <w:docPartGallery w:val="Page Numbers (Top of Page)"/>
            <w:docPartUnique/>
          </w:docPartObj>
        </w:sdtPr>
        <w:sdtContent>
          <w:p w14:paraId="0EC1BA3C" w14:textId="7B7329CA" w:rsidR="00925B7E" w:rsidRDefault="00925B7E" w:rsidP="00C80CD9">
            <w:pPr>
              <w:pStyle w:val="Footer"/>
              <w:tabs>
                <w:tab w:val="clear" w:pos="4513"/>
                <w:tab w:val="clear" w:pos="9026"/>
                <w:tab w:val="left" w:pos="8820"/>
              </w:tabs>
            </w:pPr>
            <w:r>
              <w:t>Paraf: ________</w:t>
            </w:r>
            <w:r>
              <w:tab/>
              <w:t xml:space="preserve">Page </w:t>
            </w:r>
            <w:r>
              <w:rPr>
                <w:b/>
                <w:bCs/>
                <w:sz w:val="24"/>
                <w:szCs w:val="24"/>
              </w:rPr>
              <w:fldChar w:fldCharType="begin"/>
            </w:r>
            <w:r>
              <w:rPr>
                <w:b/>
                <w:bCs/>
              </w:rPr>
              <w:instrText xml:space="preserve"> PAGE </w:instrText>
            </w:r>
            <w:r>
              <w:rPr>
                <w:b/>
                <w:bCs/>
                <w:sz w:val="24"/>
                <w:szCs w:val="24"/>
              </w:rPr>
              <w:fldChar w:fldCharType="separate"/>
            </w:r>
            <w:r w:rsidR="009B7D8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7D85">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4D241" w14:textId="77777777" w:rsidR="00234CAA" w:rsidRDefault="00234CAA" w:rsidP="004E7E69">
      <w:pPr>
        <w:spacing w:after="0" w:line="240" w:lineRule="auto"/>
      </w:pPr>
      <w:r>
        <w:separator/>
      </w:r>
    </w:p>
  </w:footnote>
  <w:footnote w:type="continuationSeparator" w:id="0">
    <w:p w14:paraId="641FCFB4" w14:textId="77777777" w:rsidR="00234CAA" w:rsidRDefault="00234CAA" w:rsidP="004E7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181"/>
    <w:multiLevelType w:val="hybridMultilevel"/>
    <w:tmpl w:val="5FF24754"/>
    <w:lvl w:ilvl="0" w:tplc="5EEABC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08D15AB"/>
    <w:multiLevelType w:val="hybridMultilevel"/>
    <w:tmpl w:val="65607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C701A"/>
    <w:multiLevelType w:val="hybridMultilevel"/>
    <w:tmpl w:val="3B48B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65098"/>
    <w:multiLevelType w:val="hybridMultilevel"/>
    <w:tmpl w:val="AD02A63C"/>
    <w:lvl w:ilvl="0" w:tplc="FF96B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57819"/>
    <w:multiLevelType w:val="hybridMultilevel"/>
    <w:tmpl w:val="AB08D28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7E61E7"/>
    <w:multiLevelType w:val="hybridMultilevel"/>
    <w:tmpl w:val="EA08E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22B44"/>
    <w:multiLevelType w:val="hybridMultilevel"/>
    <w:tmpl w:val="3BB4B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C33FF"/>
    <w:multiLevelType w:val="hybridMultilevel"/>
    <w:tmpl w:val="4FC0FC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AA6E01"/>
    <w:multiLevelType w:val="hybridMultilevel"/>
    <w:tmpl w:val="13644180"/>
    <w:lvl w:ilvl="0" w:tplc="991084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CE068E"/>
    <w:multiLevelType w:val="hybridMultilevel"/>
    <w:tmpl w:val="C5A62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61853"/>
    <w:multiLevelType w:val="hybridMultilevel"/>
    <w:tmpl w:val="68F02612"/>
    <w:lvl w:ilvl="0" w:tplc="A982582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470F5965"/>
    <w:multiLevelType w:val="hybridMultilevel"/>
    <w:tmpl w:val="8B92CC78"/>
    <w:lvl w:ilvl="0" w:tplc="2A988DE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6049171E"/>
    <w:multiLevelType w:val="hybridMultilevel"/>
    <w:tmpl w:val="0A3C2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A43E1"/>
    <w:multiLevelType w:val="hybridMultilevel"/>
    <w:tmpl w:val="1B70D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C06DF"/>
    <w:multiLevelType w:val="hybridMultilevel"/>
    <w:tmpl w:val="65607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F5845"/>
    <w:multiLevelType w:val="hybridMultilevel"/>
    <w:tmpl w:val="3E50D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4"/>
  </w:num>
  <w:num w:numId="5">
    <w:abstractNumId w:val="0"/>
  </w:num>
  <w:num w:numId="6">
    <w:abstractNumId w:val="6"/>
  </w:num>
  <w:num w:numId="7">
    <w:abstractNumId w:val="3"/>
  </w:num>
  <w:num w:numId="8">
    <w:abstractNumId w:val="5"/>
  </w:num>
  <w:num w:numId="9">
    <w:abstractNumId w:val="9"/>
  </w:num>
  <w:num w:numId="10">
    <w:abstractNumId w:val="1"/>
  </w:num>
  <w:num w:numId="11">
    <w:abstractNumId w:val="14"/>
  </w:num>
  <w:num w:numId="12">
    <w:abstractNumId w:val="12"/>
  </w:num>
  <w:num w:numId="13">
    <w:abstractNumId w:val="13"/>
  </w:num>
  <w:num w:numId="14">
    <w:abstractNumId w:val="8"/>
  </w:num>
  <w:num w:numId="15">
    <w:abstractNumId w:val="1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5A"/>
    <w:rsid w:val="00002C3C"/>
    <w:rsid w:val="00005209"/>
    <w:rsid w:val="0000680B"/>
    <w:rsid w:val="00010EB8"/>
    <w:rsid w:val="00012884"/>
    <w:rsid w:val="0002003D"/>
    <w:rsid w:val="000237E9"/>
    <w:rsid w:val="000254EC"/>
    <w:rsid w:val="0003009B"/>
    <w:rsid w:val="0003044B"/>
    <w:rsid w:val="000309F6"/>
    <w:rsid w:val="00032ED7"/>
    <w:rsid w:val="00036A4D"/>
    <w:rsid w:val="000378C7"/>
    <w:rsid w:val="00042E66"/>
    <w:rsid w:val="000447E2"/>
    <w:rsid w:val="00044CA7"/>
    <w:rsid w:val="00044E40"/>
    <w:rsid w:val="000513C6"/>
    <w:rsid w:val="000516A6"/>
    <w:rsid w:val="00055013"/>
    <w:rsid w:val="00060A42"/>
    <w:rsid w:val="000610C8"/>
    <w:rsid w:val="00063DB7"/>
    <w:rsid w:val="000672A5"/>
    <w:rsid w:val="000706CE"/>
    <w:rsid w:val="00070AC7"/>
    <w:rsid w:val="00075600"/>
    <w:rsid w:val="00076AE6"/>
    <w:rsid w:val="00084089"/>
    <w:rsid w:val="00085AAD"/>
    <w:rsid w:val="00087D07"/>
    <w:rsid w:val="0009396C"/>
    <w:rsid w:val="000A029A"/>
    <w:rsid w:val="000A190D"/>
    <w:rsid w:val="000A4429"/>
    <w:rsid w:val="000A4679"/>
    <w:rsid w:val="000A5007"/>
    <w:rsid w:val="000B03E0"/>
    <w:rsid w:val="000B09B7"/>
    <w:rsid w:val="000B1308"/>
    <w:rsid w:val="000B60A5"/>
    <w:rsid w:val="000B7861"/>
    <w:rsid w:val="000C227A"/>
    <w:rsid w:val="000C5F53"/>
    <w:rsid w:val="000C74E4"/>
    <w:rsid w:val="000C7957"/>
    <w:rsid w:val="000D0BFF"/>
    <w:rsid w:val="000D1B72"/>
    <w:rsid w:val="000D1F11"/>
    <w:rsid w:val="000D4AC8"/>
    <w:rsid w:val="000D6746"/>
    <w:rsid w:val="000E0EF9"/>
    <w:rsid w:val="000E7CC6"/>
    <w:rsid w:val="000F0E57"/>
    <w:rsid w:val="000F26AF"/>
    <w:rsid w:val="000F38FD"/>
    <w:rsid w:val="000F3E3D"/>
    <w:rsid w:val="000F6E0F"/>
    <w:rsid w:val="001029F8"/>
    <w:rsid w:val="0010307A"/>
    <w:rsid w:val="0010407D"/>
    <w:rsid w:val="001057F1"/>
    <w:rsid w:val="00106422"/>
    <w:rsid w:val="00113BBF"/>
    <w:rsid w:val="00114275"/>
    <w:rsid w:val="00120CE5"/>
    <w:rsid w:val="00123EE4"/>
    <w:rsid w:val="0012425F"/>
    <w:rsid w:val="00125203"/>
    <w:rsid w:val="00126D11"/>
    <w:rsid w:val="00134FA5"/>
    <w:rsid w:val="00137E58"/>
    <w:rsid w:val="00146361"/>
    <w:rsid w:val="00150FBD"/>
    <w:rsid w:val="0015357D"/>
    <w:rsid w:val="00153CA4"/>
    <w:rsid w:val="00154CCB"/>
    <w:rsid w:val="00156804"/>
    <w:rsid w:val="001568B4"/>
    <w:rsid w:val="00157A57"/>
    <w:rsid w:val="00162572"/>
    <w:rsid w:val="0016309D"/>
    <w:rsid w:val="00165195"/>
    <w:rsid w:val="00166FFE"/>
    <w:rsid w:val="00167BC1"/>
    <w:rsid w:val="0017056C"/>
    <w:rsid w:val="0017141F"/>
    <w:rsid w:val="00172662"/>
    <w:rsid w:val="001726AB"/>
    <w:rsid w:val="0017482B"/>
    <w:rsid w:val="00174D74"/>
    <w:rsid w:val="00174E44"/>
    <w:rsid w:val="00184A03"/>
    <w:rsid w:val="0018574B"/>
    <w:rsid w:val="00186688"/>
    <w:rsid w:val="00190AD7"/>
    <w:rsid w:val="00191366"/>
    <w:rsid w:val="001923B1"/>
    <w:rsid w:val="00197F4F"/>
    <w:rsid w:val="001A2375"/>
    <w:rsid w:val="001A2A73"/>
    <w:rsid w:val="001A4203"/>
    <w:rsid w:val="001A7F59"/>
    <w:rsid w:val="001B0D83"/>
    <w:rsid w:val="001B1568"/>
    <w:rsid w:val="001B16AC"/>
    <w:rsid w:val="001B2842"/>
    <w:rsid w:val="001B4272"/>
    <w:rsid w:val="001B5368"/>
    <w:rsid w:val="001C44D0"/>
    <w:rsid w:val="001D1204"/>
    <w:rsid w:val="001D13D1"/>
    <w:rsid w:val="001D4342"/>
    <w:rsid w:val="001D529A"/>
    <w:rsid w:val="001E0697"/>
    <w:rsid w:val="001E4E24"/>
    <w:rsid w:val="001F4013"/>
    <w:rsid w:val="001F45BE"/>
    <w:rsid w:val="001F4FED"/>
    <w:rsid w:val="001F549F"/>
    <w:rsid w:val="001F54E7"/>
    <w:rsid w:val="001F6374"/>
    <w:rsid w:val="00201FC6"/>
    <w:rsid w:val="00202DB5"/>
    <w:rsid w:val="0020465A"/>
    <w:rsid w:val="00204E48"/>
    <w:rsid w:val="00205517"/>
    <w:rsid w:val="0020574E"/>
    <w:rsid w:val="002072FC"/>
    <w:rsid w:val="00210A98"/>
    <w:rsid w:val="00211A82"/>
    <w:rsid w:val="0021292E"/>
    <w:rsid w:val="0021413B"/>
    <w:rsid w:val="00214293"/>
    <w:rsid w:val="00216E7F"/>
    <w:rsid w:val="002237E0"/>
    <w:rsid w:val="00223910"/>
    <w:rsid w:val="00223F22"/>
    <w:rsid w:val="002245C0"/>
    <w:rsid w:val="002254BB"/>
    <w:rsid w:val="00226708"/>
    <w:rsid w:val="00233C20"/>
    <w:rsid w:val="00233F4E"/>
    <w:rsid w:val="00234BA2"/>
    <w:rsid w:val="00234CAA"/>
    <w:rsid w:val="002361D6"/>
    <w:rsid w:val="00241314"/>
    <w:rsid w:val="0024178D"/>
    <w:rsid w:val="0024212A"/>
    <w:rsid w:val="00243F13"/>
    <w:rsid w:val="00246CF3"/>
    <w:rsid w:val="00254BF3"/>
    <w:rsid w:val="00261911"/>
    <w:rsid w:val="002619DB"/>
    <w:rsid w:val="00262E9D"/>
    <w:rsid w:val="00263BD5"/>
    <w:rsid w:val="002653F3"/>
    <w:rsid w:val="00265D69"/>
    <w:rsid w:val="0026673D"/>
    <w:rsid w:val="00272004"/>
    <w:rsid w:val="00273204"/>
    <w:rsid w:val="00275970"/>
    <w:rsid w:val="0028164C"/>
    <w:rsid w:val="0028174F"/>
    <w:rsid w:val="002835B3"/>
    <w:rsid w:val="00284F93"/>
    <w:rsid w:val="00286ADB"/>
    <w:rsid w:val="002874A1"/>
    <w:rsid w:val="00290CD4"/>
    <w:rsid w:val="00290DE7"/>
    <w:rsid w:val="002952A2"/>
    <w:rsid w:val="00296ADF"/>
    <w:rsid w:val="00297FEB"/>
    <w:rsid w:val="002A03B4"/>
    <w:rsid w:val="002A33A6"/>
    <w:rsid w:val="002B11F0"/>
    <w:rsid w:val="002B1C84"/>
    <w:rsid w:val="002B5526"/>
    <w:rsid w:val="002B70D8"/>
    <w:rsid w:val="002C1EEE"/>
    <w:rsid w:val="002C2CCD"/>
    <w:rsid w:val="002C693B"/>
    <w:rsid w:val="002C6DCB"/>
    <w:rsid w:val="002C7372"/>
    <w:rsid w:val="002C77C3"/>
    <w:rsid w:val="002D0C2C"/>
    <w:rsid w:val="002D2FAA"/>
    <w:rsid w:val="002D3D37"/>
    <w:rsid w:val="002D4353"/>
    <w:rsid w:val="002D72C5"/>
    <w:rsid w:val="002E243D"/>
    <w:rsid w:val="002E2E53"/>
    <w:rsid w:val="002E33F6"/>
    <w:rsid w:val="002E37B2"/>
    <w:rsid w:val="002E4CDF"/>
    <w:rsid w:val="002E6F8F"/>
    <w:rsid w:val="002F1CA9"/>
    <w:rsid w:val="002F3139"/>
    <w:rsid w:val="002F3C66"/>
    <w:rsid w:val="00300189"/>
    <w:rsid w:val="003012E0"/>
    <w:rsid w:val="003023BE"/>
    <w:rsid w:val="00304FD5"/>
    <w:rsid w:val="00314DF1"/>
    <w:rsid w:val="00316B67"/>
    <w:rsid w:val="003173DF"/>
    <w:rsid w:val="0032092E"/>
    <w:rsid w:val="00320984"/>
    <w:rsid w:val="00321B11"/>
    <w:rsid w:val="00324D34"/>
    <w:rsid w:val="00325B0B"/>
    <w:rsid w:val="00325D89"/>
    <w:rsid w:val="00330B1E"/>
    <w:rsid w:val="00330EF7"/>
    <w:rsid w:val="003328E5"/>
    <w:rsid w:val="0033537F"/>
    <w:rsid w:val="00341B0B"/>
    <w:rsid w:val="00342089"/>
    <w:rsid w:val="0034317D"/>
    <w:rsid w:val="00343B91"/>
    <w:rsid w:val="00344371"/>
    <w:rsid w:val="0034532C"/>
    <w:rsid w:val="003513CE"/>
    <w:rsid w:val="00352593"/>
    <w:rsid w:val="00363AFD"/>
    <w:rsid w:val="00365FE1"/>
    <w:rsid w:val="00371878"/>
    <w:rsid w:val="00373938"/>
    <w:rsid w:val="003740AF"/>
    <w:rsid w:val="0037435D"/>
    <w:rsid w:val="003768E3"/>
    <w:rsid w:val="00380344"/>
    <w:rsid w:val="00381819"/>
    <w:rsid w:val="00382ACA"/>
    <w:rsid w:val="003835A4"/>
    <w:rsid w:val="00384B85"/>
    <w:rsid w:val="003855F5"/>
    <w:rsid w:val="003877D9"/>
    <w:rsid w:val="00387E7E"/>
    <w:rsid w:val="003906C5"/>
    <w:rsid w:val="00393A59"/>
    <w:rsid w:val="00394D83"/>
    <w:rsid w:val="00394EC6"/>
    <w:rsid w:val="003A0CBF"/>
    <w:rsid w:val="003A1C58"/>
    <w:rsid w:val="003A1CA1"/>
    <w:rsid w:val="003A3C1B"/>
    <w:rsid w:val="003A44CD"/>
    <w:rsid w:val="003A5D6C"/>
    <w:rsid w:val="003B24B8"/>
    <w:rsid w:val="003B2C49"/>
    <w:rsid w:val="003B3081"/>
    <w:rsid w:val="003B3B08"/>
    <w:rsid w:val="003B731D"/>
    <w:rsid w:val="003C7126"/>
    <w:rsid w:val="003D1DAC"/>
    <w:rsid w:val="003D31D7"/>
    <w:rsid w:val="003D48D9"/>
    <w:rsid w:val="003D6AA2"/>
    <w:rsid w:val="003E24DB"/>
    <w:rsid w:val="003F0D37"/>
    <w:rsid w:val="003F1A95"/>
    <w:rsid w:val="003F390A"/>
    <w:rsid w:val="003F5D10"/>
    <w:rsid w:val="003F6487"/>
    <w:rsid w:val="00401FFE"/>
    <w:rsid w:val="00402426"/>
    <w:rsid w:val="00402842"/>
    <w:rsid w:val="0040486E"/>
    <w:rsid w:val="00406FA2"/>
    <w:rsid w:val="00413C89"/>
    <w:rsid w:val="0041429D"/>
    <w:rsid w:val="00414A59"/>
    <w:rsid w:val="00415773"/>
    <w:rsid w:val="00415A8E"/>
    <w:rsid w:val="004174B7"/>
    <w:rsid w:val="00417A54"/>
    <w:rsid w:val="00420292"/>
    <w:rsid w:val="00421EAD"/>
    <w:rsid w:val="00423393"/>
    <w:rsid w:val="0042565D"/>
    <w:rsid w:val="00426144"/>
    <w:rsid w:val="0042675B"/>
    <w:rsid w:val="004301DB"/>
    <w:rsid w:val="00430D77"/>
    <w:rsid w:val="0043158D"/>
    <w:rsid w:val="0043330D"/>
    <w:rsid w:val="00433CEA"/>
    <w:rsid w:val="0043486D"/>
    <w:rsid w:val="00434FF8"/>
    <w:rsid w:val="00441871"/>
    <w:rsid w:val="00443646"/>
    <w:rsid w:val="00444439"/>
    <w:rsid w:val="00444A60"/>
    <w:rsid w:val="00447158"/>
    <w:rsid w:val="004514A4"/>
    <w:rsid w:val="0045588E"/>
    <w:rsid w:val="004567A2"/>
    <w:rsid w:val="004603FB"/>
    <w:rsid w:val="00466BDB"/>
    <w:rsid w:val="004708D5"/>
    <w:rsid w:val="00473F20"/>
    <w:rsid w:val="00477CC6"/>
    <w:rsid w:val="00480E9A"/>
    <w:rsid w:val="0048210F"/>
    <w:rsid w:val="00482513"/>
    <w:rsid w:val="00483078"/>
    <w:rsid w:val="004859A2"/>
    <w:rsid w:val="00490B02"/>
    <w:rsid w:val="00491DF6"/>
    <w:rsid w:val="004938BA"/>
    <w:rsid w:val="00494AE1"/>
    <w:rsid w:val="00496ED7"/>
    <w:rsid w:val="004A0729"/>
    <w:rsid w:val="004A0864"/>
    <w:rsid w:val="004A3E82"/>
    <w:rsid w:val="004A5226"/>
    <w:rsid w:val="004A6F3A"/>
    <w:rsid w:val="004B0E7D"/>
    <w:rsid w:val="004B27DF"/>
    <w:rsid w:val="004B2AD0"/>
    <w:rsid w:val="004B5143"/>
    <w:rsid w:val="004C0290"/>
    <w:rsid w:val="004C0AB7"/>
    <w:rsid w:val="004C41C8"/>
    <w:rsid w:val="004C5324"/>
    <w:rsid w:val="004D0D1B"/>
    <w:rsid w:val="004D1925"/>
    <w:rsid w:val="004D2C22"/>
    <w:rsid w:val="004D2C3F"/>
    <w:rsid w:val="004D357E"/>
    <w:rsid w:val="004D4747"/>
    <w:rsid w:val="004E0635"/>
    <w:rsid w:val="004E22BF"/>
    <w:rsid w:val="004E7E69"/>
    <w:rsid w:val="004F2BC7"/>
    <w:rsid w:val="004F5643"/>
    <w:rsid w:val="00501349"/>
    <w:rsid w:val="00504981"/>
    <w:rsid w:val="0051258D"/>
    <w:rsid w:val="005156CB"/>
    <w:rsid w:val="00517395"/>
    <w:rsid w:val="00520BDE"/>
    <w:rsid w:val="00521B31"/>
    <w:rsid w:val="00523D1F"/>
    <w:rsid w:val="00524642"/>
    <w:rsid w:val="00527A90"/>
    <w:rsid w:val="00531F2A"/>
    <w:rsid w:val="005334B0"/>
    <w:rsid w:val="00533DBD"/>
    <w:rsid w:val="00534978"/>
    <w:rsid w:val="00535D12"/>
    <w:rsid w:val="00536A96"/>
    <w:rsid w:val="00542645"/>
    <w:rsid w:val="00542A21"/>
    <w:rsid w:val="0055199C"/>
    <w:rsid w:val="005544F9"/>
    <w:rsid w:val="00554CD4"/>
    <w:rsid w:val="00555311"/>
    <w:rsid w:val="00561444"/>
    <w:rsid w:val="00565BA8"/>
    <w:rsid w:val="00565BEA"/>
    <w:rsid w:val="005675EF"/>
    <w:rsid w:val="005730A7"/>
    <w:rsid w:val="0057319D"/>
    <w:rsid w:val="00573284"/>
    <w:rsid w:val="0057589D"/>
    <w:rsid w:val="00576E9E"/>
    <w:rsid w:val="00580749"/>
    <w:rsid w:val="00580D01"/>
    <w:rsid w:val="005810E5"/>
    <w:rsid w:val="00582019"/>
    <w:rsid w:val="00584396"/>
    <w:rsid w:val="005846F8"/>
    <w:rsid w:val="005907ED"/>
    <w:rsid w:val="00591F5C"/>
    <w:rsid w:val="00592910"/>
    <w:rsid w:val="0059300B"/>
    <w:rsid w:val="005938B4"/>
    <w:rsid w:val="005A34BF"/>
    <w:rsid w:val="005A384B"/>
    <w:rsid w:val="005A4953"/>
    <w:rsid w:val="005A5FF3"/>
    <w:rsid w:val="005A6FA0"/>
    <w:rsid w:val="005A78E9"/>
    <w:rsid w:val="005B0851"/>
    <w:rsid w:val="005B334C"/>
    <w:rsid w:val="005B3A4E"/>
    <w:rsid w:val="005C0013"/>
    <w:rsid w:val="005C3EFA"/>
    <w:rsid w:val="005C4D36"/>
    <w:rsid w:val="005C56D3"/>
    <w:rsid w:val="005C6058"/>
    <w:rsid w:val="005C74D3"/>
    <w:rsid w:val="005D1BA7"/>
    <w:rsid w:val="005D3B76"/>
    <w:rsid w:val="005D6245"/>
    <w:rsid w:val="005D7C07"/>
    <w:rsid w:val="005E2254"/>
    <w:rsid w:val="005E2894"/>
    <w:rsid w:val="005E408E"/>
    <w:rsid w:val="005E4685"/>
    <w:rsid w:val="005E727B"/>
    <w:rsid w:val="005E72E0"/>
    <w:rsid w:val="005E7F0D"/>
    <w:rsid w:val="005F1102"/>
    <w:rsid w:val="005F2561"/>
    <w:rsid w:val="005F34D7"/>
    <w:rsid w:val="005F373C"/>
    <w:rsid w:val="005F4CEC"/>
    <w:rsid w:val="0060454A"/>
    <w:rsid w:val="006074F3"/>
    <w:rsid w:val="00615325"/>
    <w:rsid w:val="00616713"/>
    <w:rsid w:val="006203DB"/>
    <w:rsid w:val="00620DAA"/>
    <w:rsid w:val="00621087"/>
    <w:rsid w:val="00621A35"/>
    <w:rsid w:val="00621F4E"/>
    <w:rsid w:val="00622D66"/>
    <w:rsid w:val="00630BD1"/>
    <w:rsid w:val="0063115B"/>
    <w:rsid w:val="006312AD"/>
    <w:rsid w:val="00632473"/>
    <w:rsid w:val="00634C2D"/>
    <w:rsid w:val="0063531F"/>
    <w:rsid w:val="00640214"/>
    <w:rsid w:val="00644588"/>
    <w:rsid w:val="00647652"/>
    <w:rsid w:val="00650CA1"/>
    <w:rsid w:val="00655E12"/>
    <w:rsid w:val="0065605D"/>
    <w:rsid w:val="00661C47"/>
    <w:rsid w:val="00661F5B"/>
    <w:rsid w:val="00662800"/>
    <w:rsid w:val="00664A4C"/>
    <w:rsid w:val="00665E4D"/>
    <w:rsid w:val="006664B7"/>
    <w:rsid w:val="00672149"/>
    <w:rsid w:val="00680C77"/>
    <w:rsid w:val="006810D9"/>
    <w:rsid w:val="006820AB"/>
    <w:rsid w:val="00684E79"/>
    <w:rsid w:val="006855E5"/>
    <w:rsid w:val="00685985"/>
    <w:rsid w:val="0068752C"/>
    <w:rsid w:val="00693FBF"/>
    <w:rsid w:val="00694891"/>
    <w:rsid w:val="0069742E"/>
    <w:rsid w:val="006A1307"/>
    <w:rsid w:val="006A17B9"/>
    <w:rsid w:val="006A24E1"/>
    <w:rsid w:val="006A34B8"/>
    <w:rsid w:val="006A3DDC"/>
    <w:rsid w:val="006B1267"/>
    <w:rsid w:val="006B27B3"/>
    <w:rsid w:val="006B4F1B"/>
    <w:rsid w:val="006C0540"/>
    <w:rsid w:val="006C42B3"/>
    <w:rsid w:val="006D0773"/>
    <w:rsid w:val="006D07E5"/>
    <w:rsid w:val="006D15C3"/>
    <w:rsid w:val="006D23FC"/>
    <w:rsid w:val="006D3A34"/>
    <w:rsid w:val="006D51F8"/>
    <w:rsid w:val="006D54D3"/>
    <w:rsid w:val="006E2744"/>
    <w:rsid w:val="006E2D3F"/>
    <w:rsid w:val="006E342D"/>
    <w:rsid w:val="006E5ABA"/>
    <w:rsid w:val="006E79E0"/>
    <w:rsid w:val="006F2159"/>
    <w:rsid w:val="006F2E9F"/>
    <w:rsid w:val="006F4E51"/>
    <w:rsid w:val="0070095D"/>
    <w:rsid w:val="00704DB6"/>
    <w:rsid w:val="00707F0D"/>
    <w:rsid w:val="00711DD5"/>
    <w:rsid w:val="00712513"/>
    <w:rsid w:val="007138E0"/>
    <w:rsid w:val="0071756B"/>
    <w:rsid w:val="00720E41"/>
    <w:rsid w:val="00723A8D"/>
    <w:rsid w:val="0072679D"/>
    <w:rsid w:val="00731B97"/>
    <w:rsid w:val="007334EE"/>
    <w:rsid w:val="007338DC"/>
    <w:rsid w:val="00734B82"/>
    <w:rsid w:val="00736540"/>
    <w:rsid w:val="00742CA8"/>
    <w:rsid w:val="007446E6"/>
    <w:rsid w:val="00744D50"/>
    <w:rsid w:val="00745516"/>
    <w:rsid w:val="007467CE"/>
    <w:rsid w:val="0075163F"/>
    <w:rsid w:val="00751FE2"/>
    <w:rsid w:val="0076001E"/>
    <w:rsid w:val="00762523"/>
    <w:rsid w:val="0076295D"/>
    <w:rsid w:val="0076483E"/>
    <w:rsid w:val="00765499"/>
    <w:rsid w:val="00767F36"/>
    <w:rsid w:val="007707E9"/>
    <w:rsid w:val="00770873"/>
    <w:rsid w:val="007713E6"/>
    <w:rsid w:val="00771FF5"/>
    <w:rsid w:val="007726CA"/>
    <w:rsid w:val="00773069"/>
    <w:rsid w:val="00773D85"/>
    <w:rsid w:val="007773ED"/>
    <w:rsid w:val="00781CA6"/>
    <w:rsid w:val="00782962"/>
    <w:rsid w:val="007837BD"/>
    <w:rsid w:val="00784F3E"/>
    <w:rsid w:val="00784FDA"/>
    <w:rsid w:val="007869F1"/>
    <w:rsid w:val="00790071"/>
    <w:rsid w:val="00793C60"/>
    <w:rsid w:val="007A0085"/>
    <w:rsid w:val="007A2141"/>
    <w:rsid w:val="007A6656"/>
    <w:rsid w:val="007A70C8"/>
    <w:rsid w:val="007B0B53"/>
    <w:rsid w:val="007B2757"/>
    <w:rsid w:val="007B2A6C"/>
    <w:rsid w:val="007B345A"/>
    <w:rsid w:val="007B36EF"/>
    <w:rsid w:val="007B4165"/>
    <w:rsid w:val="007B42D1"/>
    <w:rsid w:val="007B4802"/>
    <w:rsid w:val="007B663D"/>
    <w:rsid w:val="007C1609"/>
    <w:rsid w:val="007C1EC9"/>
    <w:rsid w:val="007C4842"/>
    <w:rsid w:val="007C5AA4"/>
    <w:rsid w:val="007C5F7E"/>
    <w:rsid w:val="007C72B1"/>
    <w:rsid w:val="007D0388"/>
    <w:rsid w:val="007D0F70"/>
    <w:rsid w:val="007D6A54"/>
    <w:rsid w:val="007D7003"/>
    <w:rsid w:val="007D7DC1"/>
    <w:rsid w:val="007E0547"/>
    <w:rsid w:val="007E1657"/>
    <w:rsid w:val="007E4FF0"/>
    <w:rsid w:val="007E7450"/>
    <w:rsid w:val="007F0A09"/>
    <w:rsid w:val="007F361F"/>
    <w:rsid w:val="0080361E"/>
    <w:rsid w:val="00806056"/>
    <w:rsid w:val="00807983"/>
    <w:rsid w:val="0081043B"/>
    <w:rsid w:val="00812217"/>
    <w:rsid w:val="0081389A"/>
    <w:rsid w:val="00815207"/>
    <w:rsid w:val="008159D2"/>
    <w:rsid w:val="00816423"/>
    <w:rsid w:val="00817D51"/>
    <w:rsid w:val="00817F77"/>
    <w:rsid w:val="00820408"/>
    <w:rsid w:val="008215DA"/>
    <w:rsid w:val="008217FC"/>
    <w:rsid w:val="0082421B"/>
    <w:rsid w:val="00826E2C"/>
    <w:rsid w:val="00827819"/>
    <w:rsid w:val="008330F3"/>
    <w:rsid w:val="008331DB"/>
    <w:rsid w:val="0083753A"/>
    <w:rsid w:val="008404CF"/>
    <w:rsid w:val="0084066C"/>
    <w:rsid w:val="0084149D"/>
    <w:rsid w:val="00841766"/>
    <w:rsid w:val="00842BE9"/>
    <w:rsid w:val="00844C9B"/>
    <w:rsid w:val="00845291"/>
    <w:rsid w:val="008508A8"/>
    <w:rsid w:val="00850B64"/>
    <w:rsid w:val="00852165"/>
    <w:rsid w:val="00856061"/>
    <w:rsid w:val="00856E44"/>
    <w:rsid w:val="00860920"/>
    <w:rsid w:val="0086703F"/>
    <w:rsid w:val="00871704"/>
    <w:rsid w:val="00871D7D"/>
    <w:rsid w:val="0087440F"/>
    <w:rsid w:val="00876B3E"/>
    <w:rsid w:val="00877C8A"/>
    <w:rsid w:val="00881185"/>
    <w:rsid w:val="008814C4"/>
    <w:rsid w:val="00882C3C"/>
    <w:rsid w:val="008861CC"/>
    <w:rsid w:val="008865CA"/>
    <w:rsid w:val="00890591"/>
    <w:rsid w:val="008921C7"/>
    <w:rsid w:val="0089572F"/>
    <w:rsid w:val="008974BC"/>
    <w:rsid w:val="008A0073"/>
    <w:rsid w:val="008A0738"/>
    <w:rsid w:val="008A10A6"/>
    <w:rsid w:val="008A6708"/>
    <w:rsid w:val="008B038C"/>
    <w:rsid w:val="008B0B4C"/>
    <w:rsid w:val="008B1345"/>
    <w:rsid w:val="008B2C88"/>
    <w:rsid w:val="008B5716"/>
    <w:rsid w:val="008B64CD"/>
    <w:rsid w:val="008C0527"/>
    <w:rsid w:val="008C1656"/>
    <w:rsid w:val="008C3248"/>
    <w:rsid w:val="008C51DF"/>
    <w:rsid w:val="008C6BDD"/>
    <w:rsid w:val="008C7E9A"/>
    <w:rsid w:val="008D1CD6"/>
    <w:rsid w:val="008D6793"/>
    <w:rsid w:val="008D6F1D"/>
    <w:rsid w:val="008E0075"/>
    <w:rsid w:val="008E29D4"/>
    <w:rsid w:val="008E53A1"/>
    <w:rsid w:val="008F37D5"/>
    <w:rsid w:val="00900288"/>
    <w:rsid w:val="0090199F"/>
    <w:rsid w:val="00901E91"/>
    <w:rsid w:val="009028AB"/>
    <w:rsid w:val="00902AFD"/>
    <w:rsid w:val="00903057"/>
    <w:rsid w:val="0090390C"/>
    <w:rsid w:val="00903F7B"/>
    <w:rsid w:val="00904496"/>
    <w:rsid w:val="00911328"/>
    <w:rsid w:val="00911508"/>
    <w:rsid w:val="0091450C"/>
    <w:rsid w:val="009150C0"/>
    <w:rsid w:val="0091577C"/>
    <w:rsid w:val="009161DC"/>
    <w:rsid w:val="009170ED"/>
    <w:rsid w:val="00920AB4"/>
    <w:rsid w:val="00920B9D"/>
    <w:rsid w:val="00924B68"/>
    <w:rsid w:val="00925AB2"/>
    <w:rsid w:val="00925B7E"/>
    <w:rsid w:val="009268F1"/>
    <w:rsid w:val="00936D31"/>
    <w:rsid w:val="00937E61"/>
    <w:rsid w:val="00940DA3"/>
    <w:rsid w:val="00940ED8"/>
    <w:rsid w:val="00944F8D"/>
    <w:rsid w:val="0094512F"/>
    <w:rsid w:val="009462BF"/>
    <w:rsid w:val="00953433"/>
    <w:rsid w:val="009557F7"/>
    <w:rsid w:val="00955B57"/>
    <w:rsid w:val="00961A05"/>
    <w:rsid w:val="00964777"/>
    <w:rsid w:val="0096647E"/>
    <w:rsid w:val="00971A27"/>
    <w:rsid w:val="00974BC1"/>
    <w:rsid w:val="00974D95"/>
    <w:rsid w:val="009835BD"/>
    <w:rsid w:val="00987D81"/>
    <w:rsid w:val="00990170"/>
    <w:rsid w:val="009918AB"/>
    <w:rsid w:val="0099202F"/>
    <w:rsid w:val="009926F7"/>
    <w:rsid w:val="00993157"/>
    <w:rsid w:val="00993E75"/>
    <w:rsid w:val="00994D97"/>
    <w:rsid w:val="009A0E4B"/>
    <w:rsid w:val="009A2379"/>
    <w:rsid w:val="009A2F7A"/>
    <w:rsid w:val="009A3479"/>
    <w:rsid w:val="009A5D9E"/>
    <w:rsid w:val="009A7831"/>
    <w:rsid w:val="009B3A2B"/>
    <w:rsid w:val="009B7D85"/>
    <w:rsid w:val="009C0F62"/>
    <w:rsid w:val="009C340E"/>
    <w:rsid w:val="009C76FE"/>
    <w:rsid w:val="009D1BC8"/>
    <w:rsid w:val="009D32AD"/>
    <w:rsid w:val="009D6850"/>
    <w:rsid w:val="009E01EF"/>
    <w:rsid w:val="009E6281"/>
    <w:rsid w:val="009E726F"/>
    <w:rsid w:val="009F2904"/>
    <w:rsid w:val="009F4F5F"/>
    <w:rsid w:val="009F5522"/>
    <w:rsid w:val="009F7346"/>
    <w:rsid w:val="00A013FC"/>
    <w:rsid w:val="00A018B6"/>
    <w:rsid w:val="00A029B9"/>
    <w:rsid w:val="00A03780"/>
    <w:rsid w:val="00A114AC"/>
    <w:rsid w:val="00A123B4"/>
    <w:rsid w:val="00A140EC"/>
    <w:rsid w:val="00A142EE"/>
    <w:rsid w:val="00A15F81"/>
    <w:rsid w:val="00A170BB"/>
    <w:rsid w:val="00A261D1"/>
    <w:rsid w:val="00A331A6"/>
    <w:rsid w:val="00A339A8"/>
    <w:rsid w:val="00A34FAC"/>
    <w:rsid w:val="00A37D16"/>
    <w:rsid w:val="00A41995"/>
    <w:rsid w:val="00A42E65"/>
    <w:rsid w:val="00A45879"/>
    <w:rsid w:val="00A4593F"/>
    <w:rsid w:val="00A45E2C"/>
    <w:rsid w:val="00A55A40"/>
    <w:rsid w:val="00A61120"/>
    <w:rsid w:val="00A619F4"/>
    <w:rsid w:val="00A62780"/>
    <w:rsid w:val="00A64861"/>
    <w:rsid w:val="00A670D3"/>
    <w:rsid w:val="00A756C2"/>
    <w:rsid w:val="00A7717F"/>
    <w:rsid w:val="00A80B5F"/>
    <w:rsid w:val="00A85774"/>
    <w:rsid w:val="00A85AC4"/>
    <w:rsid w:val="00A864A7"/>
    <w:rsid w:val="00A90C12"/>
    <w:rsid w:val="00A913F1"/>
    <w:rsid w:val="00A91F61"/>
    <w:rsid w:val="00A94640"/>
    <w:rsid w:val="00A95800"/>
    <w:rsid w:val="00AA3ACF"/>
    <w:rsid w:val="00AA4430"/>
    <w:rsid w:val="00AA6841"/>
    <w:rsid w:val="00AA6DFA"/>
    <w:rsid w:val="00AB3DDC"/>
    <w:rsid w:val="00AB4F21"/>
    <w:rsid w:val="00AB50F3"/>
    <w:rsid w:val="00AC1F06"/>
    <w:rsid w:val="00AC7D0F"/>
    <w:rsid w:val="00AD30B6"/>
    <w:rsid w:val="00AE1F63"/>
    <w:rsid w:val="00AE2828"/>
    <w:rsid w:val="00AE46BF"/>
    <w:rsid w:val="00AE6049"/>
    <w:rsid w:val="00AF16F1"/>
    <w:rsid w:val="00B03850"/>
    <w:rsid w:val="00B03C85"/>
    <w:rsid w:val="00B03FD9"/>
    <w:rsid w:val="00B06D02"/>
    <w:rsid w:val="00B073B4"/>
    <w:rsid w:val="00B117B5"/>
    <w:rsid w:val="00B2126F"/>
    <w:rsid w:val="00B21381"/>
    <w:rsid w:val="00B21F33"/>
    <w:rsid w:val="00B2241B"/>
    <w:rsid w:val="00B25771"/>
    <w:rsid w:val="00B2669D"/>
    <w:rsid w:val="00B339BF"/>
    <w:rsid w:val="00B41346"/>
    <w:rsid w:val="00B45A63"/>
    <w:rsid w:val="00B55F46"/>
    <w:rsid w:val="00B574CE"/>
    <w:rsid w:val="00B62D84"/>
    <w:rsid w:val="00B65A5F"/>
    <w:rsid w:val="00B65BDD"/>
    <w:rsid w:val="00B6765F"/>
    <w:rsid w:val="00B67DA8"/>
    <w:rsid w:val="00B7249A"/>
    <w:rsid w:val="00B7320C"/>
    <w:rsid w:val="00B7371B"/>
    <w:rsid w:val="00B829D2"/>
    <w:rsid w:val="00B84DEE"/>
    <w:rsid w:val="00B864F6"/>
    <w:rsid w:val="00B9073A"/>
    <w:rsid w:val="00B95103"/>
    <w:rsid w:val="00BA06A7"/>
    <w:rsid w:val="00BA0F38"/>
    <w:rsid w:val="00BA1614"/>
    <w:rsid w:val="00BA289D"/>
    <w:rsid w:val="00BB0FDC"/>
    <w:rsid w:val="00BB59C9"/>
    <w:rsid w:val="00BB5EE9"/>
    <w:rsid w:val="00BB6DA4"/>
    <w:rsid w:val="00BC2568"/>
    <w:rsid w:val="00BC2D8B"/>
    <w:rsid w:val="00BC3913"/>
    <w:rsid w:val="00BC6784"/>
    <w:rsid w:val="00BC6ECA"/>
    <w:rsid w:val="00BD1273"/>
    <w:rsid w:val="00BD3293"/>
    <w:rsid w:val="00BD381D"/>
    <w:rsid w:val="00BD398D"/>
    <w:rsid w:val="00BD45EA"/>
    <w:rsid w:val="00BD6423"/>
    <w:rsid w:val="00BE0B72"/>
    <w:rsid w:val="00BE5CAD"/>
    <w:rsid w:val="00BF3166"/>
    <w:rsid w:val="00C0221C"/>
    <w:rsid w:val="00C03197"/>
    <w:rsid w:val="00C10FEC"/>
    <w:rsid w:val="00C11E97"/>
    <w:rsid w:val="00C147ED"/>
    <w:rsid w:val="00C15A69"/>
    <w:rsid w:val="00C21AEC"/>
    <w:rsid w:val="00C225F9"/>
    <w:rsid w:val="00C23CC4"/>
    <w:rsid w:val="00C25095"/>
    <w:rsid w:val="00C2673E"/>
    <w:rsid w:val="00C301A6"/>
    <w:rsid w:val="00C30CB1"/>
    <w:rsid w:val="00C31119"/>
    <w:rsid w:val="00C315B3"/>
    <w:rsid w:val="00C338C7"/>
    <w:rsid w:val="00C34714"/>
    <w:rsid w:val="00C40802"/>
    <w:rsid w:val="00C408C4"/>
    <w:rsid w:val="00C4199C"/>
    <w:rsid w:val="00C4356A"/>
    <w:rsid w:val="00C4409A"/>
    <w:rsid w:val="00C455C9"/>
    <w:rsid w:val="00C45EF7"/>
    <w:rsid w:val="00C47C09"/>
    <w:rsid w:val="00C504E3"/>
    <w:rsid w:val="00C510CE"/>
    <w:rsid w:val="00C52079"/>
    <w:rsid w:val="00C54B2C"/>
    <w:rsid w:val="00C55237"/>
    <w:rsid w:val="00C553C0"/>
    <w:rsid w:val="00C56C94"/>
    <w:rsid w:val="00C57059"/>
    <w:rsid w:val="00C6135E"/>
    <w:rsid w:val="00C61EB7"/>
    <w:rsid w:val="00C65A78"/>
    <w:rsid w:val="00C66C4B"/>
    <w:rsid w:val="00C66FFF"/>
    <w:rsid w:val="00C6741A"/>
    <w:rsid w:val="00C67A1E"/>
    <w:rsid w:val="00C74836"/>
    <w:rsid w:val="00C80CD9"/>
    <w:rsid w:val="00C80E8A"/>
    <w:rsid w:val="00C820FD"/>
    <w:rsid w:val="00C82B10"/>
    <w:rsid w:val="00C843BE"/>
    <w:rsid w:val="00C9004D"/>
    <w:rsid w:val="00C97E45"/>
    <w:rsid w:val="00CA0838"/>
    <w:rsid w:val="00CA4C21"/>
    <w:rsid w:val="00CA4D8A"/>
    <w:rsid w:val="00CA65C3"/>
    <w:rsid w:val="00CB119A"/>
    <w:rsid w:val="00CB1E28"/>
    <w:rsid w:val="00CB4FB3"/>
    <w:rsid w:val="00CB69D7"/>
    <w:rsid w:val="00CB75A6"/>
    <w:rsid w:val="00CC05ED"/>
    <w:rsid w:val="00CC12BE"/>
    <w:rsid w:val="00CC3E54"/>
    <w:rsid w:val="00CC4CDF"/>
    <w:rsid w:val="00CC5DEA"/>
    <w:rsid w:val="00CC6B3A"/>
    <w:rsid w:val="00CC75BA"/>
    <w:rsid w:val="00CC7A8B"/>
    <w:rsid w:val="00CD38D6"/>
    <w:rsid w:val="00CD4FF0"/>
    <w:rsid w:val="00CD6285"/>
    <w:rsid w:val="00CD685D"/>
    <w:rsid w:val="00CD757A"/>
    <w:rsid w:val="00CD78C3"/>
    <w:rsid w:val="00CE08DC"/>
    <w:rsid w:val="00CE7981"/>
    <w:rsid w:val="00CF32F5"/>
    <w:rsid w:val="00D00ABE"/>
    <w:rsid w:val="00D01D77"/>
    <w:rsid w:val="00D04467"/>
    <w:rsid w:val="00D054CF"/>
    <w:rsid w:val="00D067CE"/>
    <w:rsid w:val="00D11AAA"/>
    <w:rsid w:val="00D11D81"/>
    <w:rsid w:val="00D129E9"/>
    <w:rsid w:val="00D1309D"/>
    <w:rsid w:val="00D13210"/>
    <w:rsid w:val="00D134E2"/>
    <w:rsid w:val="00D135E1"/>
    <w:rsid w:val="00D140D9"/>
    <w:rsid w:val="00D1683B"/>
    <w:rsid w:val="00D20B71"/>
    <w:rsid w:val="00D220C1"/>
    <w:rsid w:val="00D222A0"/>
    <w:rsid w:val="00D22AA6"/>
    <w:rsid w:val="00D22ED4"/>
    <w:rsid w:val="00D243CE"/>
    <w:rsid w:val="00D25A20"/>
    <w:rsid w:val="00D27FCE"/>
    <w:rsid w:val="00D309FF"/>
    <w:rsid w:val="00D32905"/>
    <w:rsid w:val="00D331F8"/>
    <w:rsid w:val="00D33398"/>
    <w:rsid w:val="00D36B26"/>
    <w:rsid w:val="00D40FE2"/>
    <w:rsid w:val="00D42AF8"/>
    <w:rsid w:val="00D42D3B"/>
    <w:rsid w:val="00D438EB"/>
    <w:rsid w:val="00D53108"/>
    <w:rsid w:val="00D548C0"/>
    <w:rsid w:val="00D54996"/>
    <w:rsid w:val="00D63514"/>
    <w:rsid w:val="00D65F08"/>
    <w:rsid w:val="00D66AF2"/>
    <w:rsid w:val="00D67FAE"/>
    <w:rsid w:val="00D723C1"/>
    <w:rsid w:val="00D82DEC"/>
    <w:rsid w:val="00D844D8"/>
    <w:rsid w:val="00D85037"/>
    <w:rsid w:val="00D900D0"/>
    <w:rsid w:val="00D92C4F"/>
    <w:rsid w:val="00D932AC"/>
    <w:rsid w:val="00D944D9"/>
    <w:rsid w:val="00D96004"/>
    <w:rsid w:val="00D96514"/>
    <w:rsid w:val="00DA0B78"/>
    <w:rsid w:val="00DA370D"/>
    <w:rsid w:val="00DA3937"/>
    <w:rsid w:val="00DA5616"/>
    <w:rsid w:val="00DA7EB5"/>
    <w:rsid w:val="00DB03D0"/>
    <w:rsid w:val="00DB3D5A"/>
    <w:rsid w:val="00DB3F43"/>
    <w:rsid w:val="00DB4CA0"/>
    <w:rsid w:val="00DB57A0"/>
    <w:rsid w:val="00DB7F97"/>
    <w:rsid w:val="00DC097B"/>
    <w:rsid w:val="00DC6A10"/>
    <w:rsid w:val="00DC73E6"/>
    <w:rsid w:val="00DD0211"/>
    <w:rsid w:val="00DD2F34"/>
    <w:rsid w:val="00DD4544"/>
    <w:rsid w:val="00DD517E"/>
    <w:rsid w:val="00DE2E04"/>
    <w:rsid w:val="00DE57D2"/>
    <w:rsid w:val="00DE5A24"/>
    <w:rsid w:val="00DF0F86"/>
    <w:rsid w:val="00DF16FA"/>
    <w:rsid w:val="00DF2795"/>
    <w:rsid w:val="00E00991"/>
    <w:rsid w:val="00E01082"/>
    <w:rsid w:val="00E01AAE"/>
    <w:rsid w:val="00E03C2A"/>
    <w:rsid w:val="00E040A7"/>
    <w:rsid w:val="00E0702D"/>
    <w:rsid w:val="00E1037C"/>
    <w:rsid w:val="00E1353D"/>
    <w:rsid w:val="00E16072"/>
    <w:rsid w:val="00E171A0"/>
    <w:rsid w:val="00E201CB"/>
    <w:rsid w:val="00E233E0"/>
    <w:rsid w:val="00E30E4A"/>
    <w:rsid w:val="00E319EF"/>
    <w:rsid w:val="00E36896"/>
    <w:rsid w:val="00E37E99"/>
    <w:rsid w:val="00E40282"/>
    <w:rsid w:val="00E4214A"/>
    <w:rsid w:val="00E50A33"/>
    <w:rsid w:val="00E544EE"/>
    <w:rsid w:val="00E5638E"/>
    <w:rsid w:val="00E5649D"/>
    <w:rsid w:val="00E56F0B"/>
    <w:rsid w:val="00E600C3"/>
    <w:rsid w:val="00E6013A"/>
    <w:rsid w:val="00E60A0C"/>
    <w:rsid w:val="00E61020"/>
    <w:rsid w:val="00E61681"/>
    <w:rsid w:val="00E64505"/>
    <w:rsid w:val="00E7770C"/>
    <w:rsid w:val="00E77FBB"/>
    <w:rsid w:val="00E81FBC"/>
    <w:rsid w:val="00E829F8"/>
    <w:rsid w:val="00E84885"/>
    <w:rsid w:val="00E86B1E"/>
    <w:rsid w:val="00E90CD3"/>
    <w:rsid w:val="00E964FB"/>
    <w:rsid w:val="00E97E93"/>
    <w:rsid w:val="00EA1DBB"/>
    <w:rsid w:val="00EA27E6"/>
    <w:rsid w:val="00EA5752"/>
    <w:rsid w:val="00EB267F"/>
    <w:rsid w:val="00EC00CD"/>
    <w:rsid w:val="00EC1EBC"/>
    <w:rsid w:val="00EC3F56"/>
    <w:rsid w:val="00EC5527"/>
    <w:rsid w:val="00EC6DBA"/>
    <w:rsid w:val="00EC700D"/>
    <w:rsid w:val="00ED7E2D"/>
    <w:rsid w:val="00EE319E"/>
    <w:rsid w:val="00EE6ABF"/>
    <w:rsid w:val="00EE7950"/>
    <w:rsid w:val="00EF2168"/>
    <w:rsid w:val="00EF41F3"/>
    <w:rsid w:val="00EF425C"/>
    <w:rsid w:val="00EF500B"/>
    <w:rsid w:val="00EF613B"/>
    <w:rsid w:val="00F01B14"/>
    <w:rsid w:val="00F01BD5"/>
    <w:rsid w:val="00F021F8"/>
    <w:rsid w:val="00F03515"/>
    <w:rsid w:val="00F041AE"/>
    <w:rsid w:val="00F06E6B"/>
    <w:rsid w:val="00F070FC"/>
    <w:rsid w:val="00F07591"/>
    <w:rsid w:val="00F10118"/>
    <w:rsid w:val="00F12E3F"/>
    <w:rsid w:val="00F14431"/>
    <w:rsid w:val="00F1554D"/>
    <w:rsid w:val="00F16498"/>
    <w:rsid w:val="00F17047"/>
    <w:rsid w:val="00F27FBE"/>
    <w:rsid w:val="00F32F66"/>
    <w:rsid w:val="00F33BFE"/>
    <w:rsid w:val="00F36354"/>
    <w:rsid w:val="00F3683E"/>
    <w:rsid w:val="00F42340"/>
    <w:rsid w:val="00F432BB"/>
    <w:rsid w:val="00F45A5D"/>
    <w:rsid w:val="00F45D47"/>
    <w:rsid w:val="00F46C4F"/>
    <w:rsid w:val="00F46C8C"/>
    <w:rsid w:val="00F507A1"/>
    <w:rsid w:val="00F52C42"/>
    <w:rsid w:val="00F62CBA"/>
    <w:rsid w:val="00F6538F"/>
    <w:rsid w:val="00F663BD"/>
    <w:rsid w:val="00F727D1"/>
    <w:rsid w:val="00F73B0A"/>
    <w:rsid w:val="00F75E0C"/>
    <w:rsid w:val="00F766B5"/>
    <w:rsid w:val="00F769C3"/>
    <w:rsid w:val="00F7743F"/>
    <w:rsid w:val="00F809D7"/>
    <w:rsid w:val="00F82497"/>
    <w:rsid w:val="00F82F48"/>
    <w:rsid w:val="00F82F93"/>
    <w:rsid w:val="00F8301E"/>
    <w:rsid w:val="00F83DD7"/>
    <w:rsid w:val="00F84B0B"/>
    <w:rsid w:val="00F90D38"/>
    <w:rsid w:val="00F92A0B"/>
    <w:rsid w:val="00F930DF"/>
    <w:rsid w:val="00F93511"/>
    <w:rsid w:val="00F937F8"/>
    <w:rsid w:val="00F945C8"/>
    <w:rsid w:val="00F9653C"/>
    <w:rsid w:val="00FA3B4D"/>
    <w:rsid w:val="00FA510F"/>
    <w:rsid w:val="00FB66A7"/>
    <w:rsid w:val="00FC0837"/>
    <w:rsid w:val="00FC19CC"/>
    <w:rsid w:val="00FC42F0"/>
    <w:rsid w:val="00FC69FC"/>
    <w:rsid w:val="00FC7868"/>
    <w:rsid w:val="00FD338A"/>
    <w:rsid w:val="00FE19C4"/>
    <w:rsid w:val="00FF12FF"/>
    <w:rsid w:val="00FF529A"/>
    <w:rsid w:val="00FF6775"/>
    <w:rsid w:val="00FF7E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9D25"/>
  <w15:chartTrackingRefBased/>
  <w15:docId w15:val="{5740270D-F467-4000-9244-F94D984C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B3"/>
    <w:pPr>
      <w:ind w:left="720"/>
      <w:contextualSpacing/>
    </w:pPr>
  </w:style>
  <w:style w:type="paragraph" w:styleId="Footer">
    <w:name w:val="footer"/>
    <w:basedOn w:val="Normal"/>
    <w:link w:val="FooterChar"/>
    <w:uiPriority w:val="99"/>
    <w:unhideWhenUsed/>
    <w:rsid w:val="00744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6E6"/>
  </w:style>
  <w:style w:type="table" w:styleId="TableGrid">
    <w:name w:val="Table Grid"/>
    <w:basedOn w:val="TableNormal"/>
    <w:uiPriority w:val="39"/>
    <w:rsid w:val="004E7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E69"/>
  </w:style>
  <w:style w:type="paragraph" w:styleId="BalloonText">
    <w:name w:val="Balloon Text"/>
    <w:basedOn w:val="Normal"/>
    <w:link w:val="BalloonTextChar"/>
    <w:uiPriority w:val="99"/>
    <w:semiHidden/>
    <w:unhideWhenUsed/>
    <w:rsid w:val="00314D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D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597956">
      <w:bodyDiv w:val="1"/>
      <w:marLeft w:val="0"/>
      <w:marRight w:val="0"/>
      <w:marTop w:val="0"/>
      <w:marBottom w:val="0"/>
      <w:divBdr>
        <w:top w:val="none" w:sz="0" w:space="0" w:color="auto"/>
        <w:left w:val="none" w:sz="0" w:space="0" w:color="auto"/>
        <w:bottom w:val="none" w:sz="0" w:space="0" w:color="auto"/>
        <w:right w:val="none" w:sz="0" w:space="0" w:color="auto"/>
      </w:divBdr>
    </w:div>
    <w:div w:id="1914969013">
      <w:bodyDiv w:val="1"/>
      <w:marLeft w:val="0"/>
      <w:marRight w:val="0"/>
      <w:marTop w:val="0"/>
      <w:marBottom w:val="0"/>
      <w:divBdr>
        <w:top w:val="none" w:sz="0" w:space="0" w:color="auto"/>
        <w:left w:val="none" w:sz="0" w:space="0" w:color="auto"/>
        <w:bottom w:val="none" w:sz="0" w:space="0" w:color="auto"/>
        <w:right w:val="none" w:sz="0" w:space="0" w:color="auto"/>
      </w:divBdr>
    </w:div>
    <w:div w:id="20175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le%20Kantor\2018\MONEV\Template%20Berita%20Aca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B6B-5AB7-46B3-9105-6918DC07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Berita Acara</Template>
  <TotalTime>1444</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Kopwil-III</dc:creator>
  <cp:keywords/>
  <dc:description/>
  <cp:lastModifiedBy>Mulhadi HM</cp:lastModifiedBy>
  <cp:revision>769</cp:revision>
  <cp:lastPrinted>2021-02-02T12:51:00Z</cp:lastPrinted>
  <dcterms:created xsi:type="dcterms:W3CDTF">2018-09-27T04:29:00Z</dcterms:created>
  <dcterms:modified xsi:type="dcterms:W3CDTF">2021-02-02T12:51:00Z</dcterms:modified>
</cp:coreProperties>
</file>